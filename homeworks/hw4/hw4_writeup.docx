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18" w:rsidRPr="000C4E8C" w:rsidRDefault="00B339C1" w:rsidP="002B6E8B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C4E8C">
        <w:rPr>
          <w:rFonts w:ascii="Times New Roman" w:hAnsi="Times New Roman" w:cs="Times New Roman"/>
          <w:b/>
          <w:sz w:val="20"/>
          <w:szCs w:val="20"/>
          <w:u w:val="single"/>
        </w:rPr>
        <w:t>CSC411 Homework 4</w:t>
      </w:r>
    </w:p>
    <w:p w:rsidR="00B339C1" w:rsidRPr="000C4E8C" w:rsidRDefault="00B339C1" w:rsidP="00B339C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C4E8C">
        <w:rPr>
          <w:rFonts w:ascii="Times New Roman" w:hAnsi="Times New Roman" w:cs="Times New Roman"/>
          <w:b/>
          <w:sz w:val="20"/>
          <w:szCs w:val="20"/>
          <w:u w:val="single"/>
        </w:rPr>
        <w:t>Question 1: AlexNet Analysis</w:t>
      </w:r>
    </w:p>
    <w:p w:rsidR="00B339C1" w:rsidRDefault="00B339C1" w:rsidP="00B339C1">
      <w:pPr>
        <w:rPr>
          <w:rFonts w:ascii="Times New Roman" w:hAnsi="Times New Roman" w:cs="Times New Roman"/>
          <w:b/>
          <w:sz w:val="20"/>
          <w:szCs w:val="20"/>
        </w:rPr>
      </w:pPr>
      <w:r w:rsidRPr="000C4E8C">
        <w:rPr>
          <w:rFonts w:ascii="Times New Roman" w:hAnsi="Times New Roman" w:cs="Times New Roman"/>
          <w:b/>
          <w:sz w:val="20"/>
          <w:szCs w:val="20"/>
        </w:rPr>
        <w:t>1a: Counting Parameters</w:t>
      </w:r>
    </w:p>
    <w:p w:rsidR="009C68AE" w:rsidRDefault="009C68AE" w:rsidP="00B339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Formulas for Analysis</w:t>
      </w:r>
    </w:p>
    <w:p w:rsidR="007F6B04" w:rsidRDefault="007F6B04" w:rsidP="00B339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Convolutional (Conv) Layers</w:t>
      </w:r>
    </w:p>
    <w:p w:rsidR="009C68AE" w:rsidRPr="009C68AE" w:rsidRDefault="00926E90" w:rsidP="00B339C1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# Conv Units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=Product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Output Tensor Dims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×(# Copies)</m:t>
          </m:r>
        </m:oMath>
      </m:oMathPara>
    </w:p>
    <w:p w:rsidR="009C68AE" w:rsidRDefault="00926E90" w:rsidP="00B339C1">
      <w:pPr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# Conv Weights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=Product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Kernel Dims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×(# Kernels)</m:t>
          </m:r>
        </m:oMath>
      </m:oMathPara>
    </w:p>
    <w:p w:rsidR="009C68AE" w:rsidRPr="007F6B04" w:rsidRDefault="00926E90" w:rsidP="00B339C1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# Conv Connections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=Product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Kernel Dims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×(#Units)</m:t>
          </m:r>
        </m:oMath>
      </m:oMathPara>
    </w:p>
    <w:p w:rsidR="007F6B04" w:rsidRPr="007F6B04" w:rsidRDefault="00F238B0" w:rsidP="00B339C1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Dense </w:t>
      </w:r>
      <w:r w:rsidR="007F6B04">
        <w:rPr>
          <w:rFonts w:ascii="Times New Roman" w:eastAsiaTheme="minorEastAsia" w:hAnsi="Times New Roman" w:cs="Times New Roman"/>
          <w:sz w:val="20"/>
          <w:szCs w:val="20"/>
        </w:rPr>
        <w:t>Layers</w:t>
      </w:r>
    </w:p>
    <w:p w:rsidR="007F6B04" w:rsidRPr="007F6B04" w:rsidRDefault="00926E90" w:rsidP="00B339C1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#Dense Units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=(# Output Dimensions)</m:t>
          </m:r>
        </m:oMath>
      </m:oMathPara>
    </w:p>
    <w:p w:rsidR="007F6B04" w:rsidRPr="007F6B04" w:rsidRDefault="00926E90" w:rsidP="00B339C1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#Dense Weights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=(#Dense Connections)=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# Input Units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×(# Output Units)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921"/>
        <w:gridCol w:w="2658"/>
        <w:gridCol w:w="3330"/>
      </w:tblGrid>
      <w:tr w:rsidR="00F238B0" w:rsidRPr="00B37DCF" w:rsidTr="00B37DCF">
        <w:tc>
          <w:tcPr>
            <w:tcW w:w="1435" w:type="dxa"/>
          </w:tcPr>
          <w:p w:rsidR="009D7EBB" w:rsidRPr="00B37DCF" w:rsidRDefault="009D7EBB" w:rsidP="00B339C1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37DCF">
              <w:rPr>
                <w:rFonts w:ascii="Times New Roman" w:hAnsi="Times New Roman" w:cs="Times New Roman"/>
                <w:b/>
                <w:sz w:val="18"/>
                <w:szCs w:val="20"/>
              </w:rPr>
              <w:t>Layer</w:t>
            </w:r>
          </w:p>
        </w:tc>
        <w:tc>
          <w:tcPr>
            <w:tcW w:w="2921" w:type="dxa"/>
          </w:tcPr>
          <w:p w:rsidR="009D7EBB" w:rsidRPr="00B37DCF" w:rsidRDefault="009D7EBB" w:rsidP="000C4E8C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37DCF">
              <w:rPr>
                <w:rFonts w:ascii="Times New Roman" w:hAnsi="Times New Roman" w:cs="Times New Roman"/>
                <w:b/>
                <w:sz w:val="18"/>
                <w:szCs w:val="20"/>
              </w:rPr>
              <w:t>Units</w:t>
            </w:r>
          </w:p>
        </w:tc>
        <w:tc>
          <w:tcPr>
            <w:tcW w:w="0" w:type="auto"/>
          </w:tcPr>
          <w:p w:rsidR="009D7EBB" w:rsidRPr="00B37DCF" w:rsidRDefault="009D7EBB" w:rsidP="00B339C1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37DCF">
              <w:rPr>
                <w:rFonts w:ascii="Times New Roman" w:hAnsi="Times New Roman" w:cs="Times New Roman"/>
                <w:b/>
                <w:sz w:val="18"/>
                <w:szCs w:val="20"/>
              </w:rPr>
              <w:t>Weights</w:t>
            </w:r>
          </w:p>
        </w:tc>
        <w:tc>
          <w:tcPr>
            <w:tcW w:w="0" w:type="auto"/>
          </w:tcPr>
          <w:p w:rsidR="000C4E8C" w:rsidRPr="00B37DCF" w:rsidRDefault="009D7EBB" w:rsidP="009C68AE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37DCF">
              <w:rPr>
                <w:rFonts w:ascii="Times New Roman" w:hAnsi="Times New Roman" w:cs="Times New Roman"/>
                <w:b/>
                <w:sz w:val="18"/>
                <w:szCs w:val="20"/>
              </w:rPr>
              <w:t>Connections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vanish/>
                  <w:sz w:val="18"/>
                  <w:szCs w:val="20"/>
                </w:rPr>
                <m:t>onn es ts) of each convolutional layer ed across 2 GPU'</m:t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  <m:r>
                <m:rPr>
                  <m:sty m:val="b"/>
                </m:rPr>
                <w:rPr>
                  <w:rFonts w:ascii="Cambria Math" w:hAnsi="Cambria Math" w:cs="Times New Roman"/>
                  <w:b/>
                  <w:vanish/>
                  <w:sz w:val="18"/>
                  <w:szCs w:val="20"/>
                </w:rPr>
                <w:pgNum/>
              </m:r>
            </m:oMath>
          </w:p>
        </w:tc>
      </w:tr>
      <w:tr w:rsidR="00F238B0" w:rsidRPr="00B37DCF" w:rsidTr="00B37DCF">
        <w:tc>
          <w:tcPr>
            <w:tcW w:w="1435" w:type="dxa"/>
          </w:tcPr>
          <w:p w:rsidR="009D7EBB" w:rsidRPr="00B37DCF" w:rsidRDefault="009D7EBB" w:rsidP="00283E69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37DCF">
              <w:rPr>
                <w:rFonts w:ascii="Times New Roman" w:hAnsi="Times New Roman" w:cs="Times New Roman"/>
                <w:b/>
                <w:sz w:val="18"/>
                <w:szCs w:val="20"/>
              </w:rPr>
              <w:t>Conv 1</w:t>
            </w:r>
          </w:p>
        </w:tc>
        <w:tc>
          <w:tcPr>
            <w:tcW w:w="2921" w:type="dxa"/>
          </w:tcPr>
          <w:p w:rsidR="000C4E8C" w:rsidRPr="00B37DCF" w:rsidRDefault="00926E90" w:rsidP="00283E69">
            <w:pPr>
              <w:rPr>
                <w:rFonts w:ascii="Times New Roman" w:eastAsiaTheme="minorEastAsia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55×55×48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×2=290,400</m:t>
                </m:r>
              </m:oMath>
            </m:oMathPara>
          </w:p>
        </w:tc>
        <w:tc>
          <w:tcPr>
            <w:tcW w:w="0" w:type="auto"/>
          </w:tcPr>
          <w:p w:rsidR="000C4E8C" w:rsidRPr="00B37DCF" w:rsidRDefault="000D0B9D" w:rsidP="000C4E8C">
            <w:pPr>
              <w:rPr>
                <w:rFonts w:ascii="Times New Roman" w:eastAsiaTheme="minorEastAsia" w:hAnsi="Times New Roman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(11×11×3)×96=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20"/>
                  </w:rPr>
                  <m:t>34,848</m:t>
                </m:r>
              </m:oMath>
            </m:oMathPara>
          </w:p>
        </w:tc>
        <w:tc>
          <w:tcPr>
            <w:tcW w:w="0" w:type="auto"/>
          </w:tcPr>
          <w:p w:rsidR="009C68AE" w:rsidRPr="00B37DCF" w:rsidRDefault="000D0B9D" w:rsidP="00283E69">
            <w:pPr>
              <w:rPr>
                <w:rFonts w:ascii="Times New Roman" w:eastAsiaTheme="minorEastAsia" w:hAnsi="Times New Roman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8"/>
                    <w:szCs w:val="20"/>
                  </w:rPr>
                  <m:t>(11×11×3)×145,200=105,415,200</m:t>
                </m:r>
              </m:oMath>
            </m:oMathPara>
          </w:p>
        </w:tc>
      </w:tr>
      <w:tr w:rsidR="00F238B0" w:rsidRPr="00B37DCF" w:rsidTr="00B37DCF">
        <w:tc>
          <w:tcPr>
            <w:tcW w:w="1435" w:type="dxa"/>
          </w:tcPr>
          <w:p w:rsidR="00514495" w:rsidRPr="00B37DCF" w:rsidRDefault="009D7EBB" w:rsidP="00B339C1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37DCF">
              <w:rPr>
                <w:rFonts w:ascii="Times New Roman" w:hAnsi="Times New Roman" w:cs="Times New Roman"/>
                <w:b/>
                <w:sz w:val="18"/>
                <w:szCs w:val="20"/>
              </w:rPr>
              <w:t>Conv 2</w:t>
            </w:r>
          </w:p>
        </w:tc>
        <w:tc>
          <w:tcPr>
            <w:tcW w:w="2921" w:type="dxa"/>
          </w:tcPr>
          <w:p w:rsidR="009C68AE" w:rsidRPr="00B37DCF" w:rsidRDefault="00926E90" w:rsidP="00283E69">
            <w:pPr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27×27×128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×2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186,624</m:t>
                </m:r>
              </m:oMath>
            </m:oMathPara>
          </w:p>
        </w:tc>
        <w:tc>
          <w:tcPr>
            <w:tcW w:w="0" w:type="auto"/>
          </w:tcPr>
          <w:p w:rsidR="00514495" w:rsidRPr="00B37DCF" w:rsidRDefault="000D0B9D" w:rsidP="00283E69">
            <w:pPr>
              <w:rPr>
                <w:rFonts w:ascii="Times New Roman" w:eastAsiaTheme="minorEastAsia" w:hAnsi="Times New Roman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8"/>
                    <w:szCs w:val="20"/>
                  </w:rPr>
                  <m:t>(</m:t>
                </m:r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5×5×48)×256=307,200</m:t>
                </m:r>
              </m:oMath>
            </m:oMathPara>
          </w:p>
        </w:tc>
        <w:tc>
          <w:tcPr>
            <w:tcW w:w="0" w:type="auto"/>
          </w:tcPr>
          <w:p w:rsidR="00514495" w:rsidRPr="00B37DCF" w:rsidRDefault="000D0B9D" w:rsidP="00514495">
            <w:pPr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8"/>
                    <w:szCs w:val="20"/>
                  </w:rPr>
                  <m:t>(</m:t>
                </m:r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5×5×48)×186,624=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20"/>
                  </w:rPr>
                  <m:t>223,948,800</m:t>
                </m:r>
              </m:oMath>
            </m:oMathPara>
          </w:p>
        </w:tc>
      </w:tr>
      <w:tr w:rsidR="00F238B0" w:rsidRPr="00B37DCF" w:rsidTr="00B37DCF">
        <w:tc>
          <w:tcPr>
            <w:tcW w:w="1435" w:type="dxa"/>
          </w:tcPr>
          <w:p w:rsidR="00514495" w:rsidRPr="00B37DCF" w:rsidRDefault="009D7EBB" w:rsidP="00283E69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37DCF">
              <w:rPr>
                <w:rFonts w:ascii="Times New Roman" w:hAnsi="Times New Roman" w:cs="Times New Roman"/>
                <w:b/>
                <w:sz w:val="18"/>
                <w:szCs w:val="20"/>
              </w:rPr>
              <w:t>Conv 3</w:t>
            </w:r>
          </w:p>
        </w:tc>
        <w:tc>
          <w:tcPr>
            <w:tcW w:w="2921" w:type="dxa"/>
          </w:tcPr>
          <w:p w:rsidR="005D017E" w:rsidRPr="00B37DCF" w:rsidRDefault="00926E90" w:rsidP="000D0B9D">
            <w:pPr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13×13×192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×2=64,896</m:t>
                </m:r>
              </m:oMath>
            </m:oMathPara>
          </w:p>
        </w:tc>
        <w:tc>
          <w:tcPr>
            <w:tcW w:w="0" w:type="auto"/>
          </w:tcPr>
          <w:p w:rsidR="005D017E" w:rsidRPr="00B37DCF" w:rsidRDefault="000D0B9D" w:rsidP="005D017E">
            <w:pPr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8"/>
                    <w:szCs w:val="20"/>
                  </w:rPr>
                  <m:t>(</m:t>
                </m:r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3×3×256)×384=884,736</m:t>
                </m:r>
              </m:oMath>
            </m:oMathPara>
          </w:p>
        </w:tc>
        <w:tc>
          <w:tcPr>
            <w:tcW w:w="0" w:type="auto"/>
          </w:tcPr>
          <w:p w:rsidR="009D7EBB" w:rsidRPr="00B37DCF" w:rsidRDefault="000D0B9D" w:rsidP="000D0B9D">
            <w:pPr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(3×3×256)×64,896=149,520,384</m:t>
                </m:r>
              </m:oMath>
            </m:oMathPara>
          </w:p>
        </w:tc>
      </w:tr>
      <w:tr w:rsidR="00F238B0" w:rsidRPr="00B37DCF" w:rsidTr="00B37DCF">
        <w:tc>
          <w:tcPr>
            <w:tcW w:w="1435" w:type="dxa"/>
          </w:tcPr>
          <w:p w:rsidR="009D7EBB" w:rsidRPr="00B37DCF" w:rsidRDefault="009D7EBB" w:rsidP="00B339C1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37DCF">
              <w:rPr>
                <w:rFonts w:ascii="Times New Roman" w:hAnsi="Times New Roman" w:cs="Times New Roman"/>
                <w:b/>
                <w:sz w:val="18"/>
                <w:szCs w:val="20"/>
              </w:rPr>
              <w:t>Conv 4</w:t>
            </w:r>
          </w:p>
        </w:tc>
        <w:tc>
          <w:tcPr>
            <w:tcW w:w="2921" w:type="dxa"/>
          </w:tcPr>
          <w:p w:rsidR="009D7EBB" w:rsidRPr="00B37DCF" w:rsidRDefault="00926E90" w:rsidP="000D0B9D">
            <w:pPr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13×13×192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×2=64,896</m:t>
                </m:r>
              </m:oMath>
            </m:oMathPara>
          </w:p>
        </w:tc>
        <w:tc>
          <w:tcPr>
            <w:tcW w:w="0" w:type="auto"/>
          </w:tcPr>
          <w:p w:rsidR="009D7EBB" w:rsidRPr="00B37DCF" w:rsidRDefault="00926E90" w:rsidP="00842A96">
            <w:pPr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3×3×192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×384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20"/>
                  </w:rPr>
                  <m:t>=663,552</m:t>
                </m:r>
              </m:oMath>
            </m:oMathPara>
          </w:p>
        </w:tc>
        <w:tc>
          <w:tcPr>
            <w:tcW w:w="0" w:type="auto"/>
          </w:tcPr>
          <w:p w:rsidR="009D7EBB" w:rsidRPr="00B37DCF" w:rsidRDefault="00926E90" w:rsidP="00842A96">
            <w:pPr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3×3×192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×64,896=112,140,288</m:t>
                </m:r>
              </m:oMath>
            </m:oMathPara>
          </w:p>
        </w:tc>
      </w:tr>
      <w:tr w:rsidR="00F238B0" w:rsidRPr="00B37DCF" w:rsidTr="00B37DCF">
        <w:tc>
          <w:tcPr>
            <w:tcW w:w="1435" w:type="dxa"/>
          </w:tcPr>
          <w:p w:rsidR="009D7EBB" w:rsidRPr="00B37DCF" w:rsidRDefault="009D7EBB" w:rsidP="00B339C1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37DCF">
              <w:rPr>
                <w:rFonts w:ascii="Times New Roman" w:hAnsi="Times New Roman" w:cs="Times New Roman"/>
                <w:b/>
                <w:sz w:val="18"/>
                <w:szCs w:val="20"/>
              </w:rPr>
              <w:t>Conv 5</w:t>
            </w:r>
          </w:p>
        </w:tc>
        <w:tc>
          <w:tcPr>
            <w:tcW w:w="2921" w:type="dxa"/>
          </w:tcPr>
          <w:p w:rsidR="009D7EBB" w:rsidRPr="00B37DCF" w:rsidRDefault="00926E90" w:rsidP="007F6B04">
            <w:pPr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13×13×128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×2=43,264</m:t>
                </m:r>
              </m:oMath>
            </m:oMathPara>
          </w:p>
        </w:tc>
        <w:tc>
          <w:tcPr>
            <w:tcW w:w="0" w:type="auto"/>
          </w:tcPr>
          <w:p w:rsidR="009D7EBB" w:rsidRPr="00B37DCF" w:rsidRDefault="00926E90" w:rsidP="00842A96">
            <w:pPr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3×3×192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×256=442,368</m:t>
                </m:r>
              </m:oMath>
            </m:oMathPara>
          </w:p>
        </w:tc>
        <w:tc>
          <w:tcPr>
            <w:tcW w:w="0" w:type="auto"/>
          </w:tcPr>
          <w:p w:rsidR="009D7EBB" w:rsidRPr="00B37DCF" w:rsidRDefault="007F6B04" w:rsidP="007F6B04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B37DCF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20"/>
                    </w:rPr>
                    <m:t>3×3×192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20"/>
                </w:rPr>
                <m:t>×43,264=74,760,192</m:t>
              </m:r>
            </m:oMath>
          </w:p>
        </w:tc>
      </w:tr>
      <w:tr w:rsidR="00A61C2B" w:rsidRPr="00B37DCF" w:rsidTr="00B37DCF">
        <w:tc>
          <w:tcPr>
            <w:tcW w:w="1435" w:type="dxa"/>
          </w:tcPr>
          <w:p w:rsidR="00A61C2B" w:rsidRPr="00B37DCF" w:rsidRDefault="00A61C2B" w:rsidP="00B339C1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37DCF">
              <w:rPr>
                <w:rFonts w:ascii="Times New Roman" w:hAnsi="Times New Roman" w:cs="Times New Roman"/>
                <w:b/>
                <w:sz w:val="18"/>
                <w:szCs w:val="20"/>
              </w:rPr>
              <w:t>Full 1 (Dense)</w:t>
            </w:r>
          </w:p>
        </w:tc>
        <w:tc>
          <w:tcPr>
            <w:tcW w:w="2921" w:type="dxa"/>
          </w:tcPr>
          <w:p w:rsidR="00A61C2B" w:rsidRPr="00B37DCF" w:rsidRDefault="00A61C2B" w:rsidP="007F6B04">
            <w:pPr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4,096</m:t>
                </m:r>
              </m:oMath>
            </m:oMathPara>
          </w:p>
        </w:tc>
        <w:tc>
          <w:tcPr>
            <w:tcW w:w="0" w:type="auto"/>
            <w:gridSpan w:val="2"/>
          </w:tcPr>
          <w:p w:rsidR="00A61C2B" w:rsidRPr="00B37DCF" w:rsidRDefault="00A61C2B" w:rsidP="00A61C2B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18"/>
                  <w:szCs w:val="20"/>
                </w:rPr>
                <m:t>43,264×4,096</m:t>
              </m:r>
              <m:r>
                <w:rPr>
                  <w:rFonts w:ascii="Cambria Math" w:eastAsiaTheme="minorEastAsia" w:hAnsi="Cambria Math" w:cs="Times New Roman"/>
                  <w:sz w:val="18"/>
                  <w:szCs w:val="20"/>
                </w:rPr>
                <m:t>=177,209,344</m:t>
              </m:r>
            </m:oMath>
            <w:r w:rsidRPr="00B37DCF">
              <w:rPr>
                <w:rFonts w:ascii="Times New Roman" w:eastAsiaTheme="minorEastAsia" w:hAnsi="Times New Roman" w:cs="Times New Roman"/>
                <w:sz w:val="18"/>
                <w:szCs w:val="20"/>
              </w:rPr>
              <w:t>*</w:t>
            </w:r>
          </w:p>
        </w:tc>
      </w:tr>
      <w:tr w:rsidR="00F238B0" w:rsidRPr="00B37DCF" w:rsidTr="00B37DCF">
        <w:trPr>
          <w:trHeight w:val="161"/>
        </w:trPr>
        <w:tc>
          <w:tcPr>
            <w:tcW w:w="1435" w:type="dxa"/>
          </w:tcPr>
          <w:p w:rsidR="00F238B0" w:rsidRPr="00B37DCF" w:rsidRDefault="00F238B0" w:rsidP="00B339C1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37DCF">
              <w:rPr>
                <w:rFonts w:ascii="Times New Roman" w:hAnsi="Times New Roman" w:cs="Times New Roman"/>
                <w:b/>
                <w:sz w:val="18"/>
                <w:szCs w:val="20"/>
              </w:rPr>
              <w:t>Full 2 (Dense)</w:t>
            </w:r>
          </w:p>
        </w:tc>
        <w:tc>
          <w:tcPr>
            <w:tcW w:w="2921" w:type="dxa"/>
          </w:tcPr>
          <w:p w:rsidR="00F238B0" w:rsidRPr="00B37DCF" w:rsidRDefault="00F238B0" w:rsidP="007F6B04">
            <w:pPr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4,096</m:t>
                </m:r>
              </m:oMath>
            </m:oMathPara>
          </w:p>
        </w:tc>
        <w:tc>
          <w:tcPr>
            <w:tcW w:w="0" w:type="auto"/>
            <w:gridSpan w:val="2"/>
          </w:tcPr>
          <w:p w:rsidR="00F238B0" w:rsidRPr="00B37DCF" w:rsidRDefault="00F238B0" w:rsidP="00B339C1">
            <w:pPr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4,096×4,096=16,777,216</m:t>
                </m:r>
              </m:oMath>
            </m:oMathPara>
          </w:p>
        </w:tc>
      </w:tr>
      <w:tr w:rsidR="00F238B0" w:rsidRPr="00B37DCF" w:rsidTr="00B37DCF">
        <w:tc>
          <w:tcPr>
            <w:tcW w:w="1435" w:type="dxa"/>
          </w:tcPr>
          <w:p w:rsidR="00F238B0" w:rsidRPr="00B37DCF" w:rsidRDefault="00F238B0" w:rsidP="00F238B0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37DCF">
              <w:rPr>
                <w:rFonts w:ascii="Times New Roman" w:hAnsi="Times New Roman" w:cs="Times New Roman"/>
                <w:b/>
                <w:sz w:val="18"/>
                <w:szCs w:val="20"/>
              </w:rPr>
              <w:t>Output (Dense)</w:t>
            </w:r>
          </w:p>
        </w:tc>
        <w:tc>
          <w:tcPr>
            <w:tcW w:w="2921" w:type="dxa"/>
          </w:tcPr>
          <w:p w:rsidR="00F238B0" w:rsidRPr="00B37DCF" w:rsidRDefault="00F238B0" w:rsidP="00F238B0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1,000</m:t>
                </m:r>
              </m:oMath>
            </m:oMathPara>
          </w:p>
        </w:tc>
        <w:tc>
          <w:tcPr>
            <w:tcW w:w="0" w:type="auto"/>
            <w:gridSpan w:val="2"/>
          </w:tcPr>
          <w:p w:rsidR="00F238B0" w:rsidRPr="00B37DCF" w:rsidRDefault="00F238B0" w:rsidP="00F238B0">
            <w:pPr>
              <w:rPr>
                <w:rFonts w:ascii="Times New Roman" w:hAnsi="Times New Roman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4,096×1,000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20"/>
                  </w:rPr>
                  <m:t>=4,096,000</m:t>
                </m:r>
              </m:oMath>
            </m:oMathPara>
          </w:p>
        </w:tc>
      </w:tr>
    </w:tbl>
    <w:p w:rsidR="00A61C2B" w:rsidRDefault="00A61C2B" w:rsidP="00B339C1">
      <w:pPr>
        <w:rPr>
          <w:rFonts w:ascii="Times New Roman" w:hAnsi="Times New Roman" w:cs="Times New Roman"/>
          <w:sz w:val="20"/>
          <w:szCs w:val="20"/>
        </w:rPr>
      </w:pPr>
    </w:p>
    <w:p w:rsidR="00A61C2B" w:rsidRPr="00B37DCF" w:rsidRDefault="00B37DCF" w:rsidP="00B37DCF">
      <w:pPr>
        <w:rPr>
          <w:rFonts w:ascii="Times New Roman" w:hAnsi="Times New Roman" w:cs="Times New Roman"/>
          <w:sz w:val="20"/>
          <w:szCs w:val="20"/>
        </w:rPr>
      </w:pPr>
      <w:r w:rsidRPr="00B37DCF">
        <w:rPr>
          <w:rFonts w:ascii="Times New Roman" w:hAnsi="Times New Roman" w:cs="Times New Roman"/>
          <w:sz w:val="20"/>
          <w:szCs w:val="20"/>
        </w:rPr>
        <w:t>*</w:t>
      </w:r>
      <w:r w:rsidR="00A61C2B" w:rsidRPr="00B37DCF">
        <w:rPr>
          <w:rFonts w:ascii="Times New Roman" w:hAnsi="Times New Roman" w:cs="Times New Roman"/>
          <w:sz w:val="20"/>
          <w:szCs w:val="20"/>
        </w:rPr>
        <w:t xml:space="preserve">I’m ignoring max pooling that should take place between Conv 5 and Full 1: </w:t>
      </w:r>
      <w:hyperlink r:id="rId8" w:history="1">
        <w:r w:rsidR="00A61C2B" w:rsidRPr="00B37DCF">
          <w:rPr>
            <w:rStyle w:val="Hyperlink"/>
            <w:rFonts w:ascii="Times New Roman" w:hAnsi="Times New Roman" w:cs="Times New Roman"/>
            <w:sz w:val="20"/>
            <w:szCs w:val="20"/>
          </w:rPr>
          <w:t>https://piazza.com/class/jlp72odwmqo2v2?cid=606</w:t>
        </w:r>
      </w:hyperlink>
      <w:r w:rsidR="00A61C2B" w:rsidRPr="00B37DC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37DCF" w:rsidRDefault="00B339C1" w:rsidP="00B339C1">
      <w:pPr>
        <w:rPr>
          <w:rFonts w:ascii="Times New Roman" w:hAnsi="Times New Roman" w:cs="Times New Roman"/>
          <w:b/>
          <w:sz w:val="20"/>
          <w:szCs w:val="20"/>
        </w:rPr>
      </w:pPr>
      <w:r w:rsidRPr="000C4E8C">
        <w:rPr>
          <w:rFonts w:ascii="Times New Roman" w:hAnsi="Times New Roman" w:cs="Times New Roman"/>
          <w:b/>
          <w:sz w:val="20"/>
          <w:szCs w:val="20"/>
        </w:rPr>
        <w:t>1b: Case Study</w:t>
      </w:r>
    </w:p>
    <w:p w:rsidR="00B37DCF" w:rsidRDefault="00B37DCF" w:rsidP="00B37D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Cell Phone</w:t>
      </w:r>
      <w:r w:rsidR="00D674A6">
        <w:rPr>
          <w:rFonts w:ascii="Times New Roman" w:hAnsi="Times New Roman" w:cs="Times New Roman"/>
          <w:sz w:val="20"/>
          <w:szCs w:val="20"/>
        </w:rPr>
        <w:t>: Parameter / Weight Reduction</w:t>
      </w:r>
    </w:p>
    <w:p w:rsidR="00B37DCF" w:rsidRDefault="00B37DCF" w:rsidP="00B37D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Decrease number of dense units. For example, reducing the number of dense units to 2048</w:t>
      </w:r>
      <w:r w:rsidR="00D674A6">
        <w:rPr>
          <w:rFonts w:ascii="Times New Roman" w:hAnsi="Times New Roman" w:cs="Times New Roman"/>
          <w:sz w:val="20"/>
          <w:szCs w:val="20"/>
        </w:rPr>
        <w:t xml:space="preserve"> in Full 1 </w:t>
      </w:r>
      <w:r>
        <w:rPr>
          <w:rFonts w:ascii="Times New Roman" w:hAnsi="Times New Roman" w:cs="Times New Roman"/>
          <w:sz w:val="20"/>
          <w:szCs w:val="20"/>
        </w:rPr>
        <w:t xml:space="preserve">would cut the number of parameters </w:t>
      </w:r>
      <w:r w:rsidR="00D674A6">
        <w:rPr>
          <w:rFonts w:ascii="Times New Roman" w:hAnsi="Times New Roman" w:cs="Times New Roman"/>
          <w:sz w:val="20"/>
          <w:szCs w:val="20"/>
        </w:rPr>
        <w:t xml:space="preserve">by </w:t>
      </w:r>
      <m:oMath>
        <m:r>
          <w:rPr>
            <w:rFonts w:ascii="Cambria Math" w:hAnsi="Cambria Math" w:cs="Times New Roman"/>
            <w:sz w:val="20"/>
            <w:szCs w:val="20"/>
          </w:rPr>
          <m:t>2048×43,264</m:t>
        </m:r>
        <m:r>
          <w:rPr>
            <w:rFonts w:ascii="Cambria Math" w:eastAsiaTheme="minorEastAsia" w:hAnsi="Cambria Math" w:cs="Times New Roman"/>
            <w:sz w:val="20"/>
            <w:szCs w:val="20"/>
          </w:rPr>
          <m:t>≈88M</m:t>
        </m:r>
      </m:oMath>
      <w:r w:rsidR="00D674A6">
        <w:rPr>
          <w:rFonts w:ascii="Times New Roman" w:eastAsiaTheme="minorEastAsia" w:hAnsi="Times New Roman" w:cs="Times New Roman"/>
          <w:sz w:val="20"/>
          <w:szCs w:val="20"/>
        </w:rPr>
        <w:t>. This would reduce the representational capacity of the dense layers but drastically decrease the amount of weights.</w:t>
      </w:r>
    </w:p>
    <w:p w:rsidR="00B37DCF" w:rsidRDefault="00B37DCF" w:rsidP="00B37D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Rapid Predictions</w:t>
      </w:r>
      <w:r w:rsidR="00D674A6">
        <w:rPr>
          <w:rFonts w:ascii="Times New Roman" w:hAnsi="Times New Roman" w:cs="Times New Roman"/>
          <w:sz w:val="20"/>
          <w:szCs w:val="20"/>
        </w:rPr>
        <w:t>: Connection Reduction</w:t>
      </w:r>
    </w:p>
    <w:p w:rsidR="00D674A6" w:rsidRDefault="00D674A6" w:rsidP="00D674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Decrease dimensionality of convolution layer outputs. Can make smaller output tensors by:</w:t>
      </w:r>
    </w:p>
    <w:p w:rsidR="00D674A6" w:rsidRDefault="00D674A6" w:rsidP="00D674A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Reducing number of kernels (means less output channels)</w:t>
      </w:r>
    </w:p>
    <w:p w:rsidR="00D674A6" w:rsidRDefault="00D674A6" w:rsidP="00D674A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Increasing stride of kernels (means smaller output images</w:t>
      </w:r>
      <w:r w:rsidR="006F069D">
        <w:rPr>
          <w:rFonts w:ascii="Times New Roman" w:hAnsi="Times New Roman" w:cs="Times New Roman"/>
          <w:sz w:val="20"/>
          <w:szCs w:val="20"/>
        </w:rPr>
        <w:t>, and less dot-products per image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D674A6" w:rsidRDefault="006F069D" w:rsidP="00D674A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Increasing m</w:t>
      </w:r>
      <w:r w:rsidR="00D674A6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x-p</w:t>
      </w:r>
      <w:r w:rsidR="00D674A6">
        <w:rPr>
          <w:rFonts w:ascii="Times New Roman" w:hAnsi="Times New Roman" w:cs="Times New Roman"/>
          <w:sz w:val="20"/>
          <w:szCs w:val="20"/>
        </w:rPr>
        <w:t>ooling patch size (means less output pixels)</w:t>
      </w:r>
    </w:p>
    <w:p w:rsidR="00EC182E" w:rsidRDefault="00D674A6" w:rsidP="00BB677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C182E">
        <w:rPr>
          <w:rFonts w:ascii="Times New Roman" w:hAnsi="Times New Roman" w:cs="Times New Roman"/>
          <w:sz w:val="20"/>
          <w:szCs w:val="20"/>
        </w:rPr>
        <w:t>Decrease number of dense units (parameter reduction mentioned above also carries over to number of computations</w:t>
      </w:r>
      <w:r w:rsidR="00B10E71">
        <w:rPr>
          <w:rFonts w:ascii="Times New Roman" w:hAnsi="Times New Roman" w:cs="Times New Roman"/>
          <w:sz w:val="20"/>
          <w:szCs w:val="20"/>
        </w:rPr>
        <w:t xml:space="preserve"> / connections</w:t>
      </w:r>
      <w:r w:rsidRPr="00EC182E">
        <w:rPr>
          <w:rFonts w:ascii="Times New Roman" w:hAnsi="Times New Roman" w:cs="Times New Roman"/>
          <w:sz w:val="20"/>
          <w:szCs w:val="20"/>
        </w:rPr>
        <w:t>)</w:t>
      </w:r>
    </w:p>
    <w:p w:rsidR="00D57E2A" w:rsidRDefault="00EC182E" w:rsidP="00EC182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br w:type="column"/>
      </w:r>
      <w:r w:rsidR="00B339C1" w:rsidRPr="00EC182E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Question 2: Naïve Bayes Analysis</w:t>
      </w:r>
    </w:p>
    <w:p w:rsidR="005A715E" w:rsidRDefault="005A715E" w:rsidP="00EC182E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Denote for brevity: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y=k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=p(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)</m:t>
        </m:r>
      </m:oMath>
    </w:p>
    <w:p w:rsidR="005A715E" w:rsidRDefault="005A715E" w:rsidP="00EC182E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Formula for Reference</w:t>
      </w:r>
    </w:p>
    <w:p w:rsidR="005A715E" w:rsidRPr="005A715E" w:rsidRDefault="005A715E" w:rsidP="00EC182E">
      <w:pPr>
        <w:rPr>
          <w:rFonts w:ascii="Times New Roman" w:hAnsi="Times New Roman" w:cs="Times New Roman"/>
          <w:b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</m:oMath>
      </m:oMathPara>
    </w:p>
    <w:p w:rsidR="005A715E" w:rsidRPr="005A715E" w:rsidRDefault="005A715E" w:rsidP="00EC182E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, μ, σ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D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ki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func>
            </m:e>
          </m:d>
        </m:oMath>
      </m:oMathPara>
    </w:p>
    <w:p w:rsidR="004031B6" w:rsidRDefault="005A715E" w:rsidP="00EC182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Part A</w:t>
      </w:r>
    </w:p>
    <w:p w:rsidR="004031B6" w:rsidRPr="004031B6" w:rsidRDefault="004031B6" w:rsidP="00EC18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Applying Bayes Theorem:</w:t>
      </w:r>
    </w:p>
    <w:p w:rsidR="00D57E2A" w:rsidRPr="004031B6" w:rsidRDefault="00D57E2A" w:rsidP="00EC182E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p>
            </m: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x,μ,σ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,μ,σ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μ,σ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p(x|μ, σ)</m:t>
              </m:r>
            </m:den>
          </m:f>
        </m:oMath>
      </m:oMathPara>
    </w:p>
    <w:p w:rsidR="004031B6" w:rsidRPr="00D57E2A" w:rsidRDefault="004031B6" w:rsidP="00EC182E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Total probability can be applied to yield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p(x|μ,σ)</m:t>
        </m:r>
      </m:oMath>
    </w:p>
    <w:p w:rsidR="00EC182E" w:rsidRPr="004031B6" w:rsidRDefault="00D57E2A" w:rsidP="00EC182E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μ, σ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,μ,σ</m:t>
                  </m:r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,μ,σ</m:t>
                  </m:r>
                </m:e>
              </m:d>
            </m:e>
          </m:nary>
        </m:oMath>
      </m:oMathPara>
    </w:p>
    <w:p w:rsidR="004031B6" w:rsidRPr="004031B6" w:rsidRDefault="00926E90" w:rsidP="00EC182E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sub>
        </m:sSub>
      </m:oMath>
      <w:r w:rsidR="004031B6">
        <w:rPr>
          <w:rFonts w:ascii="Times New Roman" w:eastAsiaTheme="minorEastAsia" w:hAnsi="Times New Roman" w:cs="Times New Roman"/>
          <w:sz w:val="20"/>
          <w:szCs w:val="20"/>
        </w:rPr>
        <w:t xml:space="preserve"> is a prior, can simplify conditionals involving it</w:t>
      </w:r>
    </w:p>
    <w:p w:rsidR="004031B6" w:rsidRPr="00B534CC" w:rsidRDefault="004031B6" w:rsidP="00EC182E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sup>
              </m:sSup>
            </m: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μ,σ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</m:oMath>
      </m:oMathPara>
    </w:p>
    <w:p w:rsidR="002B6E8B" w:rsidRDefault="004031B6" w:rsidP="002B6E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Rephrasing equation</w:t>
      </w:r>
    </w:p>
    <w:p w:rsidR="004031B6" w:rsidRPr="004031B6" w:rsidRDefault="004031B6" w:rsidP="004031B6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p>
            </m: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x,μ,σ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,μ,σ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,μ,σ</m:t>
                      </m:r>
                    </m:e>
                  </m:d>
                </m:e>
              </m:nary>
            </m:den>
          </m:f>
        </m:oMath>
      </m:oMathPara>
    </w:p>
    <w:p w:rsidR="004031B6" w:rsidRDefault="00BB677A" w:rsidP="004031B6">
      <w:pPr>
        <w:rPr>
          <w:rFonts w:ascii="Times New Roman" w:eastAsiaTheme="minorEastAsia" w:hAnsi="Times New Roman" w:cs="Times New Roman"/>
          <w:b/>
          <w:sz w:val="20"/>
          <w:szCs w:val="20"/>
          <w:u w:val="single"/>
        </w:rPr>
      </w:pPr>
      <w:r>
        <w:rPr>
          <w:rFonts w:ascii="Times New Roman" w:eastAsiaTheme="minorEastAsia" w:hAnsi="Times New Roman" w:cs="Times New Roman"/>
          <w:b/>
          <w:sz w:val="20"/>
          <w:szCs w:val="20"/>
          <w:u w:val="single"/>
        </w:rPr>
        <w:br w:type="column"/>
      </w:r>
      <w:r w:rsidR="004031B6">
        <w:rPr>
          <w:rFonts w:ascii="Times New Roman" w:eastAsiaTheme="minorEastAsia" w:hAnsi="Times New Roman" w:cs="Times New Roman"/>
          <w:b/>
          <w:sz w:val="20"/>
          <w:szCs w:val="20"/>
          <w:u w:val="single"/>
        </w:rPr>
        <w:lastRenderedPageBreak/>
        <w:t>Part B</w:t>
      </w:r>
    </w:p>
    <w:p w:rsidR="00934F6F" w:rsidRPr="00934F6F" w:rsidRDefault="00934F6F" w:rsidP="004031B6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Note: M refers to number of dimensions as D now refers to data</w:t>
      </w:r>
    </w:p>
    <w:p w:rsidR="00926E90" w:rsidRPr="00C2365F" w:rsidRDefault="008F0486" w:rsidP="00926E90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θ; D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func>
                </m:e>
              </m:nary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-2</m:t>
                      </m:r>
                    </m:sup>
                  </m:sSub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2π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</m:oMath>
      </m:oMathPara>
    </w:p>
    <w:p w:rsidR="005D348D" w:rsidRPr="005D348D" w:rsidRDefault="005D348D" w:rsidP="00926E90">
      <w:pPr>
        <w:rPr>
          <w:rFonts w:ascii="Times New Roman" w:eastAsiaTheme="minorEastAsia" w:hAnsi="Times New Roman" w:cs="Times New Roman"/>
          <w:b/>
          <w:sz w:val="20"/>
          <w:szCs w:val="20"/>
          <w:u w:val="single"/>
        </w:rPr>
      </w:pPr>
      <w:r>
        <w:rPr>
          <w:rFonts w:ascii="Times New Roman" w:eastAsiaTheme="minorEastAsia" w:hAnsi="Times New Roman" w:cs="Times New Roman"/>
          <w:b/>
          <w:sz w:val="20"/>
          <w:szCs w:val="20"/>
          <w:u w:val="single"/>
        </w:rPr>
        <w:t>Part C</w:t>
      </w:r>
    </w:p>
    <w:p w:rsidR="00C2365F" w:rsidRPr="00C2365F" w:rsidRDefault="00C2365F" w:rsidP="00926E90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Derivative WRT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j</m:t>
            </m:r>
          </m:sub>
        </m:sSub>
      </m:oMath>
      <w:r w:rsidR="00934F6F">
        <w:rPr>
          <w:rFonts w:ascii="Times New Roman" w:eastAsiaTheme="minorEastAsia" w:hAnsi="Times New Roman" w:cs="Times New Roman"/>
          <w:sz w:val="20"/>
          <w:szCs w:val="20"/>
        </w:rPr>
        <w:t xml:space="preserve"> (second and third terms are only ones that depend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j</m:t>
            </m:r>
          </m:sub>
        </m:sSub>
      </m:oMath>
      <w:r w:rsidR="00934F6F">
        <w:rPr>
          <w:rFonts w:ascii="Times New Roman" w:eastAsiaTheme="minorEastAsia" w:hAnsi="Times New Roman" w:cs="Times New Roman"/>
          <w:sz w:val="20"/>
          <w:szCs w:val="20"/>
        </w:rPr>
        <w:t>)</w:t>
      </w:r>
    </w:p>
    <w:p w:rsidR="00C2365F" w:rsidRPr="008B6519" w:rsidRDefault="008F0486" w:rsidP="00C2365F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(θ;D)=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-3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:rsidR="00C2365F" w:rsidRDefault="00C2365F" w:rsidP="00926E90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MLE for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bSup>
      </m:oMath>
      <w:r w:rsidR="00A427EC">
        <w:rPr>
          <w:rFonts w:ascii="Times New Roman" w:eastAsiaTheme="minorEastAsia" w:hAnsi="Times New Roman" w:cs="Times New Roman"/>
          <w:sz w:val="20"/>
          <w:szCs w:val="20"/>
        </w:rPr>
        <w:t xml:space="preserve">: biased variance of attribute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j</m:t>
        </m:r>
      </m:oMath>
      <w:r w:rsidR="00A427EC">
        <w:rPr>
          <w:rFonts w:ascii="Times New Roman" w:eastAsiaTheme="minorEastAsia" w:hAnsi="Times New Roman" w:cs="Times New Roman"/>
          <w:sz w:val="20"/>
          <w:szCs w:val="20"/>
        </w:rPr>
        <w:t xml:space="preserve"> over ALL samples. Proof:</w:t>
      </w:r>
    </w:p>
    <w:p w:rsidR="00C2365F" w:rsidRPr="008F0486" w:rsidRDefault="00C2365F" w:rsidP="00926E90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0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=N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-3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:rsidR="008F0486" w:rsidRPr="008F0486" w:rsidRDefault="008F0486" w:rsidP="00926E90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⇒N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-3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:rsidR="008F0486" w:rsidRPr="00132EF7" w:rsidRDefault="008F0486" w:rsidP="00926E90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⇒N=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:rsidR="00132EF7" w:rsidRPr="00132EF7" w:rsidRDefault="00132EF7" w:rsidP="00926E90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:rsidR="00132EF7" w:rsidRPr="00132EF7" w:rsidRDefault="00132EF7" w:rsidP="00926E90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Derivative WRT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kj</m:t>
            </m:r>
          </m:sub>
        </m:sSub>
      </m:oMath>
      <w:r w:rsidR="00934F6F">
        <w:rPr>
          <w:rFonts w:ascii="Times New Roman" w:eastAsiaTheme="minorEastAsia" w:hAnsi="Times New Roman" w:cs="Times New Roman"/>
          <w:sz w:val="20"/>
          <w:szCs w:val="20"/>
        </w:rPr>
        <w:t xml:space="preserve"> (only term that needs to be considered is the third one)</w:t>
      </w:r>
    </w:p>
    <w:p w:rsidR="00132EF7" w:rsidRPr="00A427EC" w:rsidRDefault="00934F6F" w:rsidP="00926E90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kj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θ;D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-2</m:t>
                      </m:r>
                    </m:sup>
                  </m:sSub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d>
        </m:oMath>
      </m:oMathPara>
    </w:p>
    <w:p w:rsidR="005D348D" w:rsidRDefault="00A427EC" w:rsidP="00926E90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j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(feature) is fixed if we are computing in terms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kj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– can drop the outer sum for simplicity</w:t>
      </w:r>
    </w:p>
    <w:p w:rsidR="005D348D" w:rsidRPr="00A427EC" w:rsidRDefault="00A427EC" w:rsidP="00926E90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kj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θ;D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-2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kj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e>
          </m:d>
        </m:oMath>
      </m:oMathPara>
    </w:p>
    <w:p w:rsidR="005D348D" w:rsidRDefault="00A427EC" w:rsidP="00926E90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Use</w:t>
      </w:r>
      <w:r w:rsidR="005D348D" w:rsidRPr="005D348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5D348D">
        <w:rPr>
          <w:rFonts w:ascii="Times New Roman" w:eastAsiaTheme="minorEastAsia" w:hAnsi="Times New Roman" w:cs="Times New Roman"/>
          <w:sz w:val="20"/>
          <w:szCs w:val="20"/>
        </w:rPr>
        <w:t>chain rule to compute derivative, and binary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equality function to “turn off” </w:t>
      </w:r>
      <w:r w:rsidR="005D348D">
        <w:rPr>
          <w:rFonts w:ascii="Times New Roman" w:eastAsiaTheme="minorEastAsia" w:hAnsi="Times New Roman" w:cs="Times New Roman"/>
          <w:sz w:val="20"/>
          <w:szCs w:val="20"/>
        </w:rPr>
        <w:t>terms whose class isn’t k (their means are different):</w:t>
      </w:r>
    </w:p>
    <w:p w:rsidR="00934F6F" w:rsidRPr="00934F6F" w:rsidRDefault="00934F6F" w:rsidP="00926E90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kj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θ;D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kj</m:t>
                      </m:r>
                    </m:sub>
                  </m:sSub>
                </m:e>
              </m:d>
            </m:e>
          </m:d>
        </m:oMath>
      </m:oMathPara>
    </w:p>
    <w:p w:rsidR="00934F6F" w:rsidRPr="00934F6F" w:rsidRDefault="00ED1A99" w:rsidP="00926E90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kj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θ;D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:rsidR="00926E90" w:rsidRPr="008B6519" w:rsidRDefault="00A427EC" w:rsidP="008E4254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MLE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kj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(mean for j-th attribute for class k) –</w:t>
      </w:r>
      <w:r w:rsidR="00981DEF">
        <w:rPr>
          <w:rFonts w:ascii="Times New Roman" w:eastAsiaTheme="minorEastAsia" w:hAnsi="Times New Roman" w:cs="Times New Roman"/>
          <w:sz w:val="20"/>
          <w:szCs w:val="20"/>
        </w:rPr>
        <w:t xml:space="preserve"> average of attribute j, for all samples from class k. Proof: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</w:p>
    <w:p w:rsidR="008E4254" w:rsidRPr="00A427EC" w:rsidRDefault="00A427EC" w:rsidP="008B6519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0=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kj</m:t>
                      </m:r>
                    </m:sub>
                  </m:sSub>
                </m:e>
              </m:d>
            </m:e>
          </m:nary>
        </m:oMath>
      </m:oMathPara>
    </w:p>
    <w:p w:rsidR="00A427EC" w:rsidRPr="005D348D" w:rsidRDefault="005D348D" w:rsidP="008B6519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⇒0=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kj</m:t>
                      </m:r>
                    </m:sub>
                  </m:sSub>
                </m:e>
              </m:d>
            </m:e>
          </m:nary>
        </m:oMath>
      </m:oMathPara>
    </w:p>
    <w:p w:rsidR="005D348D" w:rsidRPr="005D348D" w:rsidRDefault="005D348D" w:rsidP="008B6519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w:lastRenderedPageBreak/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:rsidR="005D348D" w:rsidRPr="005D348D" w:rsidRDefault="005D348D" w:rsidP="008B6519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:rsidR="00E808AA" w:rsidRPr="00265CB3" w:rsidRDefault="005D348D" w:rsidP="002B6E8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kj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=k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=k</m:t>
                      </m:r>
                    </m:e>
                  </m:d>
                </m:e>
              </m:nary>
            </m:den>
          </m:f>
        </m:oMath>
      </m:oMathPara>
    </w:p>
    <w:p w:rsidR="00265CB3" w:rsidRDefault="00265CB3" w:rsidP="002B6E8B">
      <w:pPr>
        <w:rPr>
          <w:rFonts w:ascii="Times New Roman" w:eastAsiaTheme="minorEastAsia" w:hAnsi="Times New Roman" w:cs="Times New Roman"/>
          <w:b/>
          <w:sz w:val="20"/>
          <w:szCs w:val="20"/>
          <w:u w:val="single"/>
        </w:rPr>
      </w:pPr>
      <w:r>
        <w:rPr>
          <w:rFonts w:ascii="Times New Roman" w:eastAsiaTheme="minorEastAsia" w:hAnsi="Times New Roman" w:cs="Times New Roman"/>
          <w:b/>
          <w:sz w:val="20"/>
          <w:szCs w:val="20"/>
          <w:u w:val="single"/>
        </w:rPr>
        <w:t>Part D</w:t>
      </w:r>
    </w:p>
    <w:p w:rsidR="00265CB3" w:rsidRPr="00265CB3" w:rsidRDefault="00265CB3" w:rsidP="002B6E8B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I was unable to complete this question. </w:t>
      </w:r>
      <w:bookmarkStart w:id="0" w:name="_GoBack"/>
      <w:bookmarkEnd w:id="0"/>
    </w:p>
    <w:sectPr w:rsidR="00265CB3" w:rsidRPr="00265CB3" w:rsidSect="009C68AE">
      <w:headerReference w:type="default" r:id="rId9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3CC" w:rsidRDefault="00C163CC" w:rsidP="00683E18">
      <w:pPr>
        <w:spacing w:after="0" w:line="240" w:lineRule="auto"/>
      </w:pPr>
      <w:r>
        <w:separator/>
      </w:r>
    </w:p>
  </w:endnote>
  <w:endnote w:type="continuationSeparator" w:id="0">
    <w:p w:rsidR="00C163CC" w:rsidRDefault="00C163CC" w:rsidP="0068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3CC" w:rsidRDefault="00C163CC" w:rsidP="00683E18">
      <w:pPr>
        <w:spacing w:after="0" w:line="240" w:lineRule="auto"/>
      </w:pPr>
      <w:r>
        <w:separator/>
      </w:r>
    </w:p>
  </w:footnote>
  <w:footnote w:type="continuationSeparator" w:id="0">
    <w:p w:rsidR="00C163CC" w:rsidRDefault="00C163CC" w:rsidP="00683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E90" w:rsidRPr="00683E18" w:rsidRDefault="00926E9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Brendan Neal</w:t>
    </w:r>
    <w:r>
      <w:rPr>
        <w:rFonts w:ascii="Times New Roman" w:hAnsi="Times New Roman" w:cs="Times New Roman"/>
        <w:sz w:val="24"/>
        <w:szCs w:val="24"/>
      </w:rPr>
      <w:tab/>
      <w:t>1001160236|nealbre1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DATE \@ "yyyy-MM-dd"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0E6020">
      <w:rPr>
        <w:rFonts w:ascii="Times New Roman" w:hAnsi="Times New Roman" w:cs="Times New Roman"/>
        <w:noProof/>
        <w:sz w:val="24"/>
        <w:szCs w:val="24"/>
      </w:rPr>
      <w:t>2018-10-31</w:t>
    </w:r>
    <w:r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A6901"/>
    <w:multiLevelType w:val="hybridMultilevel"/>
    <w:tmpl w:val="68A62686"/>
    <w:lvl w:ilvl="0" w:tplc="8648F4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457C7"/>
    <w:multiLevelType w:val="hybridMultilevel"/>
    <w:tmpl w:val="8E049C96"/>
    <w:lvl w:ilvl="0" w:tplc="1009001B">
      <w:start w:val="1"/>
      <w:numFmt w:val="low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11680F"/>
    <w:multiLevelType w:val="hybridMultilevel"/>
    <w:tmpl w:val="4420EEC2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171C9"/>
    <w:multiLevelType w:val="hybridMultilevel"/>
    <w:tmpl w:val="E1C4BBA2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C1"/>
    <w:rsid w:val="00075025"/>
    <w:rsid w:val="000C4E8C"/>
    <w:rsid w:val="000D0B9D"/>
    <w:rsid w:val="000E6020"/>
    <w:rsid w:val="00132EF7"/>
    <w:rsid w:val="00203D34"/>
    <w:rsid w:val="00247934"/>
    <w:rsid w:val="00265CB3"/>
    <w:rsid w:val="00283E69"/>
    <w:rsid w:val="00295914"/>
    <w:rsid w:val="002B6D3C"/>
    <w:rsid w:val="002B6E8B"/>
    <w:rsid w:val="00330C4D"/>
    <w:rsid w:val="00371733"/>
    <w:rsid w:val="003905D3"/>
    <w:rsid w:val="004031B6"/>
    <w:rsid w:val="0049238D"/>
    <w:rsid w:val="004E00EB"/>
    <w:rsid w:val="00514495"/>
    <w:rsid w:val="005555DE"/>
    <w:rsid w:val="005911D4"/>
    <w:rsid w:val="005A715E"/>
    <w:rsid w:val="005C3A52"/>
    <w:rsid w:val="005D017E"/>
    <w:rsid w:val="005D348D"/>
    <w:rsid w:val="00683E18"/>
    <w:rsid w:val="006E30D5"/>
    <w:rsid w:val="006F069D"/>
    <w:rsid w:val="007256DD"/>
    <w:rsid w:val="007F6B04"/>
    <w:rsid w:val="00830405"/>
    <w:rsid w:val="00842A96"/>
    <w:rsid w:val="008B6519"/>
    <w:rsid w:val="008E4254"/>
    <w:rsid w:val="008F0486"/>
    <w:rsid w:val="00926E90"/>
    <w:rsid w:val="00934F6F"/>
    <w:rsid w:val="00981DEF"/>
    <w:rsid w:val="009848DA"/>
    <w:rsid w:val="009C68AE"/>
    <w:rsid w:val="009D7EBB"/>
    <w:rsid w:val="00A427EC"/>
    <w:rsid w:val="00A44BC6"/>
    <w:rsid w:val="00A61C2B"/>
    <w:rsid w:val="00AE2E63"/>
    <w:rsid w:val="00B10E71"/>
    <w:rsid w:val="00B339C1"/>
    <w:rsid w:val="00B37DCF"/>
    <w:rsid w:val="00B534CC"/>
    <w:rsid w:val="00BB677A"/>
    <w:rsid w:val="00BD4106"/>
    <w:rsid w:val="00C163CC"/>
    <w:rsid w:val="00C2365F"/>
    <w:rsid w:val="00C4571C"/>
    <w:rsid w:val="00CB445C"/>
    <w:rsid w:val="00D32889"/>
    <w:rsid w:val="00D57E2A"/>
    <w:rsid w:val="00D674A6"/>
    <w:rsid w:val="00D9071D"/>
    <w:rsid w:val="00DC27BE"/>
    <w:rsid w:val="00E054CD"/>
    <w:rsid w:val="00E26C10"/>
    <w:rsid w:val="00E808AA"/>
    <w:rsid w:val="00E92A6A"/>
    <w:rsid w:val="00EC182E"/>
    <w:rsid w:val="00ED1A99"/>
    <w:rsid w:val="00F238B0"/>
    <w:rsid w:val="00FB301C"/>
    <w:rsid w:val="00FF223A"/>
    <w:rsid w:val="00F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99D77-F00B-4565-8EB4-ABE21C10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E18"/>
  </w:style>
  <w:style w:type="paragraph" w:styleId="Footer">
    <w:name w:val="footer"/>
    <w:basedOn w:val="Normal"/>
    <w:link w:val="FooterChar"/>
    <w:uiPriority w:val="99"/>
    <w:unhideWhenUsed/>
    <w:rsid w:val="0068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E18"/>
  </w:style>
  <w:style w:type="table" w:styleId="TableGrid">
    <w:name w:val="Table Grid"/>
    <w:basedOn w:val="TableNormal"/>
    <w:uiPriority w:val="39"/>
    <w:rsid w:val="00B3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39C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1C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32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3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7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8747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7718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169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9497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7591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7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55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9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4580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8674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660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51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2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665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1144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172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744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933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69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5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705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9416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578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1811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176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96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95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3472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7865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3475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1228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41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09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9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247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6565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2994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9286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842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3486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884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01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095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4214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8880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4336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65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92344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23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95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580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475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0721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9011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2107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2462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823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33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0297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7283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062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2582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18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0191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7382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99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7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211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0810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75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870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5548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0003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1520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0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5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9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zza.com/class/jlp72odwmqo2v2?cid=60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an\Documents\Custom%20Office%20Templates\UofT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56D93-18DE-495C-86CC-1EDD452A9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UofT Assignment.dotx</Template>
  <TotalTime>574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gracemur@gmail.com</cp:lastModifiedBy>
  <cp:revision>4</cp:revision>
  <dcterms:created xsi:type="dcterms:W3CDTF">2018-10-28T21:07:00Z</dcterms:created>
  <dcterms:modified xsi:type="dcterms:W3CDTF">2018-10-31T23:14:00Z</dcterms:modified>
</cp:coreProperties>
</file>