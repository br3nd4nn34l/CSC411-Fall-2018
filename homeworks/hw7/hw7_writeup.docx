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18" w:rsidRDefault="00FB5399" w:rsidP="002B6E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CSC411 Homework 7</w:t>
      </w:r>
    </w:p>
    <w:p w:rsidR="009D222A" w:rsidRPr="009D222A" w:rsidRDefault="009D222A" w:rsidP="009D22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22A">
        <w:rPr>
          <w:rFonts w:ascii="Times New Roman" w:hAnsi="Times New Roman" w:cs="Times New Roman"/>
          <w:b/>
          <w:sz w:val="24"/>
          <w:szCs w:val="24"/>
          <w:u w:val="single"/>
        </w:rPr>
        <w:t>Question 1: Representer Theorem</w:t>
      </w:r>
    </w:p>
    <w:p w:rsidR="00FB5399" w:rsidRDefault="00FB5399" w:rsidP="009D2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</w:t>
      </w:r>
      <w:r w:rsidR="007870BE">
        <w:rPr>
          <w:rFonts w:ascii="Times New Roman" w:hAnsi="Times New Roman" w:cs="Times New Roman"/>
          <w:b/>
          <w:sz w:val="24"/>
          <w:szCs w:val="24"/>
        </w:rPr>
        <w:t>A</w:t>
      </w:r>
    </w:p>
    <w:p w:rsidR="00BC37B4" w:rsidRPr="00BC37B4" w:rsidRDefault="00BC37B4" w:rsidP="009D2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for reference (expanded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E6D47" w:rsidRPr="006E6D47" w:rsidRDefault="006E6D47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:rsidR="006236EE" w:rsidRDefault="006E6D47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:rsidR="006E6D47" w:rsidRPr="006E6D47" w:rsidRDefault="006E6D47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:rsidR="006E6D47" w:rsidRDefault="006E6D47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Decomposing according to hint: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projection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onto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orthogonal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sub>
        </m:sSub>
      </m:oMath>
    </w:p>
    <w:p w:rsidR="006E6D47" w:rsidRPr="005D0466" w:rsidRDefault="006E6D47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⊥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Ψ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⊥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⊥</m:t>
                  </m:r>
                </m:sub>
              </m:sSub>
            </m:e>
          </m:d>
        </m:oMath>
      </m:oMathPara>
    </w:p>
    <w:p w:rsidR="005D0466" w:rsidRPr="006E6D47" w:rsidRDefault="005D0466" w:rsidP="005D04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⊥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⊥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⊥</m:t>
                  </m:r>
                </m:sub>
              </m:sSub>
            </m:e>
          </m:d>
        </m:oMath>
      </m:oMathPara>
    </w:p>
    <w:p w:rsidR="005D0466" w:rsidRDefault="005D0466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b>
        </m:sSub>
      </m:oMath>
      <w:r w:rsidR="00653ADE">
        <w:rPr>
          <w:rFonts w:ascii="Times New Roman" w:eastAsiaTheme="minorEastAsia" w:hAnsi="Times New Roman" w:cs="Times New Roman"/>
          <w:sz w:val="24"/>
          <w:szCs w:val="24"/>
        </w:rPr>
        <w:t xml:space="preserve"> is orthogonal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sub>
        </m:sSub>
      </m:oMath>
      <w:r w:rsidR="00653ADE">
        <w:rPr>
          <w:rFonts w:ascii="Times New Roman" w:eastAsiaTheme="minorEastAsia" w:hAnsi="Times New Roman" w:cs="Times New Roman"/>
          <w:sz w:val="24"/>
          <w:szCs w:val="24"/>
        </w:rPr>
        <w:t xml:space="preserve"> and every row vector in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="00653AD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C37B4">
        <w:rPr>
          <w:rFonts w:ascii="Times New Roman" w:eastAsiaTheme="minorEastAsia" w:hAnsi="Times New Roman" w:cs="Times New Roman"/>
          <w:sz w:val="24"/>
          <w:szCs w:val="24"/>
        </w:rPr>
        <w:t xml:space="preserve">so their </w:t>
      </w:r>
      <w:r w:rsidR="00653ADE">
        <w:rPr>
          <w:rFonts w:ascii="Times New Roman" w:eastAsiaTheme="minorEastAsia" w:hAnsi="Times New Roman" w:cs="Times New Roman"/>
          <w:sz w:val="24"/>
          <w:szCs w:val="24"/>
        </w:rPr>
        <w:t>dot products reduce to 0</w:t>
      </w:r>
    </w:p>
    <w:p w:rsidR="00BC37B4" w:rsidRPr="00BC37B4" w:rsidRDefault="00653ADE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⊥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⊥</m:t>
                  </m:r>
                </m:sub>
              </m:sSub>
            </m:e>
          </m:d>
        </m:oMath>
      </m:oMathPara>
    </w:p>
    <w:p w:rsidR="00653ADE" w:rsidRPr="00BC37B4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=J(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C37B4" w:rsidRPr="00BC37B4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21F7F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≥J(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projection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onto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F21F7F" w:rsidRDefault="00F21F7F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linear combination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…ψ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are the rows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9D222A" w:rsidRPr="00653ADE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belong to the row space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="00F21F7F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653ADE">
        <w:rPr>
          <w:rFonts w:ascii="Times New Roman" w:eastAsiaTheme="minorEastAsia" w:hAnsi="Times New Roman" w:cs="Times New Roman"/>
          <w:b/>
          <w:sz w:val="24"/>
          <w:szCs w:val="24"/>
        </w:rPr>
        <w:br w:type="column"/>
      </w:r>
      <w:r w:rsidR="00FB5399">
        <w:rPr>
          <w:rFonts w:ascii="Times New Roman" w:hAnsi="Times New Roman" w:cs="Times New Roman"/>
          <w:b/>
          <w:sz w:val="24"/>
          <w:szCs w:val="24"/>
        </w:rPr>
        <w:lastRenderedPageBreak/>
        <w:t>Part 1</w:t>
      </w:r>
      <w:r w:rsidR="007870BE">
        <w:rPr>
          <w:rFonts w:ascii="Times New Roman" w:hAnsi="Times New Roman" w:cs="Times New Roman"/>
          <w:b/>
          <w:sz w:val="24"/>
          <w:szCs w:val="24"/>
        </w:rPr>
        <w:t>B</w:t>
      </w:r>
    </w:p>
    <w:p w:rsidR="009D222A" w:rsidRPr="009D222A" w:rsidRDefault="009D222A" w:rsidP="009D222A">
      <w:pPr>
        <w:rPr>
          <w:rFonts w:ascii="Times New Roman" w:hAnsi="Times New Roman" w:cs="Times New Roman"/>
          <w:b/>
          <w:sz w:val="24"/>
          <w:szCs w:val="24"/>
        </w:rPr>
      </w:pPr>
      <w:r w:rsidRPr="009D222A">
        <w:rPr>
          <w:rFonts w:ascii="Times New Roman" w:hAnsi="Times New Roman" w:cs="Times New Roman"/>
          <w:b/>
          <w:sz w:val="24"/>
          <w:szCs w:val="24"/>
        </w:rPr>
        <w:t>Final Answer:</w:t>
      </w:r>
    </w:p>
    <w:p w:rsidR="009D222A" w:rsidRPr="009D222A" w:rsidRDefault="00BC37B4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+Nλ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t)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b/>
          <w:sz w:val="24"/>
          <w:szCs w:val="24"/>
        </w:rPr>
      </w:pPr>
      <w:r w:rsidRPr="009D222A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>Formula for reference: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</m:d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>Rephrasing using definition of squared magnitude</w:t>
      </w:r>
    </w:p>
    <w:p w:rsidR="009D222A" w:rsidRPr="009D222A" w:rsidRDefault="00BC37B4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9D222A" w:rsidRPr="009D222A" w:rsidRDefault="00BC37B4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a-b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 xml:space="preserve">Subbing in </w:t>
      </w:r>
      <m:oMath>
        <m:r>
          <w:rPr>
            <w:rFonts w:ascii="Cambria Math" w:hAnsi="Cambria Math" w:cs="Times New Roman"/>
            <w:sz w:val="24"/>
            <w:szCs w:val="24"/>
          </w:rPr>
          <m:t>(w=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α,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</m:oMath>
      <w:r w:rsidRPr="009D222A">
        <w:rPr>
          <w:rFonts w:ascii="Times New Roman" w:hAnsi="Times New Roman" w:cs="Times New Roman"/>
          <w:sz w:val="24"/>
          <w:szCs w:val="24"/>
        </w:rPr>
        <w:t>)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α+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 xml:space="preserve">Simplifying using gram matrix </w:t>
      </w:r>
      <m:oMath>
        <m:r>
          <w:rPr>
            <w:rFonts w:ascii="Cambria Math" w:hAnsi="Cambria Math" w:cs="Times New Roman"/>
            <w:sz w:val="24"/>
            <w:szCs w:val="24"/>
          </w:rPr>
          <m:t>(K=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α+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 xml:space="preserve">Removing fraction for simplicity (won’t affect finding minimizing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9D222A">
        <w:rPr>
          <w:rFonts w:ascii="Times New Roman" w:hAnsi="Times New Roman" w:cs="Times New Roman"/>
          <w:sz w:val="24"/>
          <w:szCs w:val="24"/>
        </w:rPr>
        <w:t>)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⇒2N*J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α+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KK</m:t>
          </m:r>
          <m:r>
            <w:rPr>
              <w:rFonts w:ascii="Cambria Math" w:hAnsi="Cambria Math" w:cs="Times New Roman"/>
              <w:sz w:val="24"/>
              <w:szCs w:val="24"/>
            </w:rPr>
            <m:t>α+Nλ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>Rearranging addition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⇒2N*J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KK</m:t>
          </m:r>
          <m:r>
            <w:rPr>
              <w:rFonts w:ascii="Cambria Math" w:hAnsi="Cambria Math" w:cs="Times New Roman"/>
              <w:sz w:val="24"/>
              <w:szCs w:val="24"/>
            </w:rPr>
            <m:t>α+Nλ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α-2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α+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 xml:space="preserve">Factoring out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9D222A">
        <w:rPr>
          <w:rFonts w:ascii="Times New Roman" w:hAnsi="Times New Roman" w:cs="Times New Roman"/>
          <w:sz w:val="24"/>
          <w:szCs w:val="24"/>
        </w:rPr>
        <w:t xml:space="preserve"> for first two terms: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⇒2N*J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+Nλ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α-2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α+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⇒2N*J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+Nλ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α-2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α+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>Dividing entire equation by 2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⇒N*J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+Nλ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α+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t)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>Using hint from handout: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argmi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α+c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lastRenderedPageBreak/>
        <w:t>Where: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+Nλ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</m:oMath>
      </m:oMathPara>
    </w:p>
    <w:p w:rsidR="009D222A" w:rsidRPr="009D222A" w:rsidRDefault="00BC37B4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w:r w:rsidRPr="009D222A">
        <w:rPr>
          <w:rFonts w:ascii="Times New Roman" w:hAnsi="Times New Roman" w:cs="Times New Roman"/>
          <w:sz w:val="24"/>
          <w:szCs w:val="24"/>
        </w:rPr>
        <w:t>Then:</w:t>
      </w:r>
    </w:p>
    <w:p w:rsidR="009D222A" w:rsidRPr="009D222A" w:rsidRDefault="009D222A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⇒argmi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+Nλ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Kα+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+Nλ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t)</m:t>
          </m:r>
        </m:oMath>
      </m:oMathPara>
    </w:p>
    <w:p w:rsidR="009D222A" w:rsidRPr="009D222A" w:rsidRDefault="007870BE" w:rsidP="009D22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9D222A" w:rsidRPr="009D222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2: Compositional Kernels</w:t>
      </w:r>
    </w:p>
    <w:p w:rsidR="009D222A" w:rsidRDefault="009D222A" w:rsidP="009D222A">
      <w:pPr>
        <w:rPr>
          <w:rFonts w:ascii="Times New Roman" w:hAnsi="Times New Roman" w:cs="Times New Roman"/>
          <w:b/>
          <w:sz w:val="24"/>
          <w:szCs w:val="24"/>
        </w:rPr>
      </w:pPr>
      <w:r w:rsidRPr="007870BE">
        <w:rPr>
          <w:rFonts w:ascii="Times New Roman" w:hAnsi="Times New Roman" w:cs="Times New Roman"/>
          <w:b/>
          <w:sz w:val="24"/>
          <w:szCs w:val="24"/>
        </w:rPr>
        <w:t>Part 2</w:t>
      </w:r>
      <w:r w:rsidR="007870BE">
        <w:rPr>
          <w:rFonts w:ascii="Times New Roman" w:hAnsi="Times New Roman" w:cs="Times New Roman"/>
          <w:b/>
          <w:sz w:val="24"/>
          <w:szCs w:val="24"/>
        </w:rPr>
        <w:t>A</w:t>
      </w:r>
    </w:p>
    <w:p w:rsidR="007870BE" w:rsidRDefault="007870BE" w:rsidP="009D2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Answer</w:t>
      </w:r>
    </w:p>
    <w:p w:rsidR="00F35736" w:rsidRPr="00F35736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F35736" w:rsidRPr="00F35736" w:rsidRDefault="00F35736" w:rsidP="009D2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Where: A, B are the respective lengths of feature maps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7870BE" w:rsidRDefault="007870BE" w:rsidP="009D2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Proof</w:t>
      </w:r>
    </w:p>
    <w:p w:rsidR="007870BE" w:rsidRDefault="007870BE" w:rsidP="009D2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Formulae for reference</w:t>
      </w:r>
    </w:p>
    <w:p w:rsidR="007870BE" w:rsidRPr="007870BE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7870BE" w:rsidRPr="007870BE" w:rsidRDefault="00BC37B4" w:rsidP="007870B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7870BE" w:rsidRPr="007870BE" w:rsidRDefault="00BC37B4" w:rsidP="007870B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CE07F8" w:rsidRDefault="00CE07F8" w:rsidP="007870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Want: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497BF2" w:rsidRPr="00F35736" w:rsidRDefault="00BC37B4" w:rsidP="007870B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x'</m:t>
              </m:r>
            </m:e>
          </m:d>
        </m:oMath>
      </m:oMathPara>
    </w:p>
    <w:p w:rsidR="00F35736" w:rsidRDefault="00F35736" w:rsidP="007870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Expanding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(with respective lengths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35736" w:rsidRPr="00F35736" w:rsidRDefault="00BC37B4" w:rsidP="00F3573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F35736" w:rsidRPr="00F35736" w:rsidRDefault="00F35736" w:rsidP="007870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Express the above as the dot product of the concatenation of the feature vectors</w:t>
      </w:r>
    </w:p>
    <w:p w:rsidR="00F35736" w:rsidRPr="00497BF2" w:rsidRDefault="00BC37B4" w:rsidP="007870B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x'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x'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x'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7870BE" w:rsidRDefault="00F35736" w:rsidP="009D222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9D222A" w:rsidRDefault="007870BE" w:rsidP="009D2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Part 2B</w:t>
      </w:r>
    </w:p>
    <w:p w:rsidR="007870BE" w:rsidRDefault="007870BE" w:rsidP="009D2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Answer</w:t>
      </w:r>
    </w:p>
    <w:p w:rsidR="00EB4935" w:rsidRPr="00EB4935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EB4935" w:rsidRPr="00EB4935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(i,j)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7870BE" w:rsidRDefault="007870BE" w:rsidP="009D2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Proof</w:t>
      </w:r>
    </w:p>
    <w:p w:rsidR="008C3E80" w:rsidRDefault="008C3E80" w:rsidP="008C3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Formulae for reference</w:t>
      </w:r>
    </w:p>
    <w:p w:rsidR="008C3E80" w:rsidRPr="007870BE" w:rsidRDefault="00BC37B4" w:rsidP="008C3E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8C3E80" w:rsidRPr="007870BE" w:rsidRDefault="00BC37B4" w:rsidP="008C3E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8C3E80" w:rsidRPr="007870BE" w:rsidRDefault="00BC37B4" w:rsidP="008C3E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8C3E80" w:rsidRDefault="008C3E80" w:rsidP="008C3E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Want: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8C3E80" w:rsidRPr="00F35736" w:rsidRDefault="00BC37B4" w:rsidP="008C3E8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x'</m:t>
              </m:r>
            </m:e>
          </m:d>
        </m:oMath>
      </m:oMathPara>
    </w:p>
    <w:p w:rsidR="008C3E80" w:rsidRDefault="008C3E80" w:rsidP="008C3E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Expanding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(with respective lengths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C3E80" w:rsidRPr="008C3E80" w:rsidRDefault="00BC37B4" w:rsidP="009D222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⇒ψ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8C3E80" w:rsidRDefault="00481C35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Merging summations and rearranging multiplication</w:t>
      </w:r>
    </w:p>
    <w:p w:rsidR="00481C35" w:rsidRPr="00481C35" w:rsidRDefault="00BC37B4" w:rsidP="00481C3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⇒ψ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:rsidR="00481C35" w:rsidRPr="008C3E80" w:rsidRDefault="00BC37B4" w:rsidP="00481C3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⇒ψ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</m:oMath>
      </m:oMathPara>
    </w:p>
    <w:p w:rsidR="00481C35" w:rsidRDefault="00481C35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the terms associated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same as the terms associated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(multiplication of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element then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element). </w:t>
      </w:r>
    </w:p>
    <w:p w:rsidR="008C3E80" w:rsidRDefault="00481C35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Clearly,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(i,j)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-th element of the desired kernel (represented as a matrix of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A×B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must be:</w:t>
      </w:r>
    </w:p>
    <w:p w:rsidR="00481C35" w:rsidRPr="00481C35" w:rsidRDefault="00BC37B4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(i,j)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481C35" w:rsidRDefault="00481C35" w:rsidP="009D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represent</w:t>
      </w:r>
      <w:r w:rsidR="004E13F2">
        <w:rPr>
          <w:rFonts w:ascii="Times New Roman" w:eastAsiaTheme="minorEastAsia" w:hAnsi="Times New Roman" w:cs="Times New Roman"/>
          <w:sz w:val="24"/>
          <w:szCs w:val="24"/>
        </w:rPr>
        <w:t xml:space="preserve"> the whole kernel a</w:t>
      </w:r>
      <w:r>
        <w:rPr>
          <w:rFonts w:ascii="Times New Roman" w:eastAsiaTheme="minorEastAsia" w:hAnsi="Times New Roman" w:cs="Times New Roman"/>
          <w:sz w:val="24"/>
          <w:szCs w:val="24"/>
        </w:rPr>
        <w:t>s a</w:t>
      </w:r>
      <w:r w:rsidR="00452042">
        <w:rPr>
          <w:rFonts w:ascii="Times New Roman" w:eastAsiaTheme="minorEastAsia" w:hAnsi="Times New Roman" w:cs="Times New Roman"/>
          <w:sz w:val="24"/>
          <w:szCs w:val="24"/>
        </w:rPr>
        <w:t xml:space="preserve"> vectorization (</w:t>
      </w:r>
      <w:r w:rsidR="00452042">
        <w:rPr>
          <w:rFonts w:ascii="Times New Roman" w:eastAsiaTheme="minorEastAsia" w:hAnsi="Times New Roman" w:cs="Times New Roman"/>
          <w:b/>
          <w:sz w:val="24"/>
          <w:szCs w:val="24"/>
        </w:rPr>
        <w:t>flattening</w:t>
      </w:r>
      <w:r w:rsidR="00452042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A281A">
        <w:rPr>
          <w:rFonts w:ascii="Times New Roman" w:eastAsiaTheme="minorEastAsia" w:hAnsi="Times New Roman" w:cs="Times New Roman"/>
          <w:sz w:val="24"/>
          <w:szCs w:val="24"/>
        </w:rPr>
        <w:t xml:space="preserve">of the feature mappings’ </w:t>
      </w:r>
      <w:r>
        <w:rPr>
          <w:rFonts w:ascii="Times New Roman" w:eastAsiaTheme="minorEastAsia" w:hAnsi="Times New Roman" w:cs="Times New Roman"/>
          <w:sz w:val="24"/>
          <w:szCs w:val="24"/>
        </w:rPr>
        <w:t>matrix multiplication:</w:t>
      </w:r>
    </w:p>
    <w:p w:rsidR="002B6E8B" w:rsidRPr="00EB4935" w:rsidRDefault="00BC37B4" w:rsidP="002B6E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sectPr w:rsidR="002B6E8B" w:rsidRPr="00EB4935" w:rsidSect="00683E1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188" w:rsidRDefault="00B51188" w:rsidP="00683E18">
      <w:pPr>
        <w:spacing w:after="0" w:line="240" w:lineRule="auto"/>
      </w:pPr>
      <w:r>
        <w:separator/>
      </w:r>
    </w:p>
  </w:endnote>
  <w:endnote w:type="continuationSeparator" w:id="0">
    <w:p w:rsidR="00B51188" w:rsidRDefault="00B51188" w:rsidP="0068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188" w:rsidRDefault="00B51188" w:rsidP="00683E18">
      <w:pPr>
        <w:spacing w:after="0" w:line="240" w:lineRule="auto"/>
      </w:pPr>
      <w:r>
        <w:separator/>
      </w:r>
    </w:p>
  </w:footnote>
  <w:footnote w:type="continuationSeparator" w:id="0">
    <w:p w:rsidR="00B51188" w:rsidRDefault="00B51188" w:rsidP="0068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7B4" w:rsidRPr="00683E18" w:rsidRDefault="00BC37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Brendan Neal</w:t>
    </w:r>
    <w:r>
      <w:rPr>
        <w:rFonts w:ascii="Times New Roman" w:hAnsi="Times New Roman" w:cs="Times New Roman"/>
        <w:sz w:val="24"/>
        <w:szCs w:val="24"/>
      </w:rPr>
      <w:tab/>
      <w:t>1001160236|nealbre1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DATE \@ "yyyy-MM-dd"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2018-12-04</w:t>
    </w:r>
    <w:r>
      <w:rPr>
        <w:rFonts w:ascii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2A"/>
    <w:rsid w:val="000830CD"/>
    <w:rsid w:val="00247934"/>
    <w:rsid w:val="002B6D3C"/>
    <w:rsid w:val="002B6E8B"/>
    <w:rsid w:val="00452042"/>
    <w:rsid w:val="00481C35"/>
    <w:rsid w:val="00497BF2"/>
    <w:rsid w:val="004E13F2"/>
    <w:rsid w:val="005D0466"/>
    <w:rsid w:val="006236EE"/>
    <w:rsid w:val="00653ADE"/>
    <w:rsid w:val="00683E18"/>
    <w:rsid w:val="006E6D47"/>
    <w:rsid w:val="007870BE"/>
    <w:rsid w:val="007F79D4"/>
    <w:rsid w:val="008C3E80"/>
    <w:rsid w:val="009D222A"/>
    <w:rsid w:val="00A64EA5"/>
    <w:rsid w:val="00AA281A"/>
    <w:rsid w:val="00B51188"/>
    <w:rsid w:val="00BC37B4"/>
    <w:rsid w:val="00CD6CD5"/>
    <w:rsid w:val="00CE07F8"/>
    <w:rsid w:val="00E26C10"/>
    <w:rsid w:val="00EB4935"/>
    <w:rsid w:val="00F21F7F"/>
    <w:rsid w:val="00F35736"/>
    <w:rsid w:val="00FB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14E88-D9ED-4633-B7CE-65C33D3A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18"/>
  </w:style>
  <w:style w:type="paragraph" w:styleId="Footer">
    <w:name w:val="footer"/>
    <w:basedOn w:val="Normal"/>
    <w:link w:val="FooterChar"/>
    <w:uiPriority w:val="99"/>
    <w:unhideWhenUsed/>
    <w:rsid w:val="0068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18"/>
  </w:style>
  <w:style w:type="character" w:styleId="PlaceholderText">
    <w:name w:val="Placeholder Text"/>
    <w:basedOn w:val="DefaultParagraphFont"/>
    <w:uiPriority w:val="99"/>
    <w:semiHidden/>
    <w:rsid w:val="00787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Documents\Custom%20Office%20Templates\UofT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UofT Assignment.dotx</Template>
  <TotalTime>156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gracemur@gmail.com</cp:lastModifiedBy>
  <cp:revision>16</cp:revision>
  <dcterms:created xsi:type="dcterms:W3CDTF">2018-12-04T22:31:00Z</dcterms:created>
  <dcterms:modified xsi:type="dcterms:W3CDTF">2018-12-05T04:31:00Z</dcterms:modified>
</cp:coreProperties>
</file>