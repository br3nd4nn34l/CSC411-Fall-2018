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18" w:rsidRDefault="002E1BF5" w:rsidP="002B6E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CSC411 Homework 6</w:t>
      </w:r>
    </w:p>
    <w:p w:rsidR="002E1BF5" w:rsidRDefault="002E1BF5" w:rsidP="002E1B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1: Learning the Parameters</w:t>
      </w:r>
    </w:p>
    <w:p w:rsidR="002E1BF5" w:rsidRDefault="002E1BF5" w:rsidP="002E1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 M-Step Update Rules</w:t>
      </w:r>
    </w:p>
    <w:p w:rsidR="00170AA6" w:rsidRPr="00170AA6" w:rsidRDefault="00170AA6" w:rsidP="002E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170AA6">
        <w:rPr>
          <w:rFonts w:ascii="Times New Roman" w:hAnsi="Times New Roman" w:cs="Times New Roman"/>
          <w:sz w:val="24"/>
          <w:szCs w:val="24"/>
        </w:rPr>
        <w:t xml:space="preserve">assume symmetric </w:t>
      </w:r>
      <w:proofErr w:type="spellStart"/>
      <w:r w:rsidRPr="00170AA6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Pr="00170AA6">
        <w:rPr>
          <w:rFonts w:ascii="Times New Roman" w:hAnsi="Times New Roman" w:cs="Times New Roman"/>
          <w:sz w:val="24"/>
          <w:szCs w:val="24"/>
        </w:rPr>
        <w:t xml:space="preserve"> as per instructions, with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213A4E" w:rsidRDefault="00213A4E" w:rsidP="002E1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Answers:</w:t>
      </w:r>
    </w:p>
    <w:p w:rsidR="00213A4E" w:rsidRPr="00213A4E" w:rsidRDefault="002627AB" w:rsidP="002E1BF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+A-1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+KA-K</m:t>
              </m:r>
            </m:den>
          </m:f>
        </m:oMath>
      </m:oMathPara>
    </w:p>
    <w:p w:rsidR="00170AA6" w:rsidRPr="002E1F23" w:rsidRDefault="002627AB" w:rsidP="002E1B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den>
          </m:f>
        </m:oMath>
      </m:oMathPara>
    </w:p>
    <w:p w:rsidR="002E1F23" w:rsidRDefault="002E1F23" w:rsidP="002E1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Derivation:</w:t>
      </w:r>
    </w:p>
    <w:p w:rsidR="002E1BF5" w:rsidRDefault="000452F6" w:rsidP="002E1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function</w:t>
      </w:r>
      <w:r w:rsidR="00F142D8">
        <w:rPr>
          <w:rFonts w:ascii="Times New Roman" w:hAnsi="Times New Roman" w:cs="Times New Roman"/>
          <w:sz w:val="24"/>
          <w:szCs w:val="24"/>
        </w:rPr>
        <w:t xml:space="preserve"> for </w:t>
      </w:r>
      <w:r w:rsidR="00F0064A">
        <w:rPr>
          <w:rFonts w:ascii="Times New Roman" w:hAnsi="Times New Roman" w:cs="Times New Roman"/>
          <w:sz w:val="24"/>
          <w:szCs w:val="24"/>
        </w:rPr>
        <w:t>reference</w:t>
      </w:r>
    </w:p>
    <w:p w:rsidR="000452F6" w:rsidRPr="000452F6" w:rsidRDefault="002627AB" w:rsidP="000452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p(π)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:rsidR="000452F6" w:rsidRDefault="000452F6" w:rsidP="000452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so Lagrange multipliers must be used for maximization. Maximizing under this constraint is equal to maximizing:</w:t>
      </w:r>
    </w:p>
    <w:p w:rsidR="000452F6" w:rsidRPr="00072C89" w:rsidRDefault="002627AB" w:rsidP="000452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p(π)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170AA6" w:rsidRDefault="00926271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Definitions of probabilities</w:t>
      </w:r>
      <w:r w:rsidR="00542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2B1E" w:rsidRPr="00542B1E" w:rsidRDefault="00542B1E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542B1E" w:rsidRDefault="00542B1E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sup>
              </m:sSup>
            </m:e>
          </m:nary>
        </m:oMath>
      </m:oMathPara>
    </w:p>
    <w:p w:rsidR="00542B1E" w:rsidRPr="00542B1E" w:rsidRDefault="00E270C3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A-1</m:t>
                  </m:r>
                </m:sup>
              </m:sSup>
            </m:e>
          </m:nary>
        </m:oMath>
      </m:oMathPara>
    </w:p>
    <w:p w:rsidR="00BF15E2" w:rsidRPr="00926271" w:rsidRDefault="00542B1E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b-1</m:t>
                      </m:r>
                    </m:sup>
                  </m:sSup>
                </m:e>
              </m:nary>
            </m:e>
          </m:nary>
        </m:oMath>
      </m:oMathPara>
    </w:p>
    <w:p w:rsidR="006A66D3" w:rsidRDefault="006A66D3" w:rsidP="00B34B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66D3" w:rsidRDefault="006A66D3" w:rsidP="00B34B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66D3" w:rsidRDefault="006A66D3" w:rsidP="00B34B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A66D3" w:rsidRDefault="006A66D3" w:rsidP="00B34BB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26271" w:rsidRDefault="00926271" w:rsidP="00B34B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Applying log to </w:t>
      </w:r>
      <w:r w:rsidR="00A60C30">
        <w:rPr>
          <w:rFonts w:ascii="Times New Roman" w:eastAsiaTheme="minorEastAsia" w:hAnsi="Times New Roman" w:cs="Times New Roman"/>
          <w:sz w:val="24"/>
          <w:szCs w:val="24"/>
        </w:rPr>
        <w:t>each probability</w:t>
      </w:r>
    </w:p>
    <w:p w:rsidR="00A60C30" w:rsidRPr="00A60C30" w:rsidRDefault="002627AB" w:rsidP="00926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func>
        </m:oMath>
      </m:oMathPara>
    </w:p>
    <w:p w:rsidR="00A60C30" w:rsidRDefault="002627AB" w:rsidP="00A60C3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A60C30" w:rsidRPr="00A60C30" w:rsidRDefault="002627AB" w:rsidP="00926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:rsidR="00A60C30" w:rsidRPr="005E613F" w:rsidRDefault="002627AB" w:rsidP="009262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nary>
            </m:e>
          </m:nary>
        </m:oMath>
      </m:oMathPara>
    </w:p>
    <w:p w:rsidR="000452F6" w:rsidRDefault="000452F6" w:rsidP="0092627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E613F" w:rsidRDefault="00161FB4" w:rsidP="00926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Rearranging </w:t>
      </w:r>
      <w:r w:rsidR="000452F6">
        <w:rPr>
          <w:rFonts w:ascii="Times New Roman" w:eastAsiaTheme="minorEastAsia" w:hAnsi="Times New Roman" w:cs="Times New Roman"/>
          <w:sz w:val="24"/>
          <w:szCs w:val="24"/>
        </w:rPr>
        <w:t>objective function:</w:t>
      </w:r>
    </w:p>
    <w:p w:rsidR="00BF15E2" w:rsidRPr="000452F6" w:rsidRDefault="002627AB" w:rsidP="000452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=k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p(π)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0452F6" w:rsidRDefault="000452F6" w:rsidP="000452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61FB4" w:rsidRDefault="00161FB4" w:rsidP="00A60C3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Subbing in log probabilities</w:t>
      </w:r>
    </w:p>
    <w:p w:rsidR="00191BEB" w:rsidRPr="00191BEB" w:rsidRDefault="002627AB" w:rsidP="00191B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k,j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k,j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191BEB" w:rsidRPr="00B34BB1" w:rsidRDefault="008970E5" w:rsidP="00191B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Simplifying multiplication</w:t>
      </w:r>
      <w:r w:rsidR="00163F1C">
        <w:rPr>
          <w:rFonts w:ascii="Times New Roman" w:eastAsiaTheme="minorEastAsia" w:hAnsi="Times New Roman" w:cs="Times New Roman"/>
          <w:sz w:val="24"/>
          <w:szCs w:val="24"/>
        </w:rPr>
        <w:t xml:space="preserve"> inside summation</w:t>
      </w:r>
    </w:p>
    <w:p w:rsidR="00AB654F" w:rsidRPr="00AB654F" w:rsidRDefault="002627AB" w:rsidP="00AB65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k,j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4B1020" w:rsidRDefault="004B1020" w:rsidP="00FA4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1020" w:rsidRDefault="004B1020" w:rsidP="00FA4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04268" w:rsidRDefault="007042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A4F90" w:rsidRDefault="00FA4F90" w:rsidP="00FA4F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Deriving </w:t>
      </w:r>
      <w:r w:rsidR="00534205">
        <w:rPr>
          <w:rFonts w:ascii="Times New Roman" w:eastAsiaTheme="minorEastAsia" w:hAnsi="Times New Roman" w:cs="Times New Roman"/>
          <w:sz w:val="24"/>
          <w:szCs w:val="24"/>
        </w:rPr>
        <w:t xml:space="preserve">with respect </w:t>
      </w:r>
      <w:proofErr w:type="gramStart"/>
      <w:r w:rsidR="00534205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k,j</m:t>
            </m:r>
          </m:sub>
        </m:sSub>
      </m:oMath>
      <w:r w:rsidR="0070426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1265"/>
        <w:gridCol w:w="1270"/>
        <w:gridCol w:w="2148"/>
      </w:tblGrid>
      <w:tr w:rsidR="00704268" w:rsidTr="00FE5B90">
        <w:tc>
          <w:tcPr>
            <w:tcW w:w="0" w:type="auto"/>
            <w:vMerge w:val="restart"/>
          </w:tcPr>
          <w:p w:rsidR="00704268" w:rsidRPr="002F4651" w:rsidRDefault="00704268" w:rsidP="00FA4F90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F465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Term</w:t>
            </w:r>
          </w:p>
        </w:tc>
        <w:tc>
          <w:tcPr>
            <w:tcW w:w="0" w:type="auto"/>
            <w:gridSpan w:val="3"/>
          </w:tcPr>
          <w:p w:rsidR="00704268" w:rsidRPr="002F4651" w:rsidRDefault="00704268" w:rsidP="002F465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Derivative WRT:</w:t>
            </w:r>
          </w:p>
        </w:tc>
      </w:tr>
      <w:tr w:rsidR="00704268" w:rsidTr="00FE5B90">
        <w:tc>
          <w:tcPr>
            <w:tcW w:w="0" w:type="auto"/>
            <w:vMerge/>
          </w:tcPr>
          <w:p w:rsidR="00704268" w:rsidRPr="002F4651" w:rsidRDefault="00704268" w:rsidP="0070426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04268" w:rsidRPr="00A07390" w:rsidRDefault="00A07390" w:rsidP="0070426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704268" w:rsidRPr="00A07390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704268" w:rsidRPr="00A07390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k,j</m:t>
                    </m:r>
                  </m:sub>
                </m:sSub>
              </m:oMath>
            </m:oMathPara>
          </w:p>
        </w:tc>
      </w:tr>
      <w:tr w:rsidR="00704268" w:rsidTr="00FE5B90">
        <w:tc>
          <w:tcPr>
            <w:tcW w:w="0" w:type="auto"/>
          </w:tcPr>
          <w:p w:rsidR="00704268" w:rsidRPr="00AB654F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704268" w:rsidTr="00FE5B90">
        <w:tc>
          <w:tcPr>
            <w:tcW w:w="0" w:type="auto"/>
          </w:tcPr>
          <w:p w:rsidR="00704268" w:rsidRPr="00AB654F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k,j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  <w:p w:rsidR="00704268" w:rsidRPr="006E6233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04268" w:rsidRPr="00BB1F9A" w:rsidRDefault="00704268" w:rsidP="0070426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704268" w:rsidTr="00FE5B90"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k,j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704268" w:rsidTr="00FE5B90"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4268" w:rsidTr="00FE5B90"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k,j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k,j</m:t>
                        </m:r>
                      </m:sub>
                    </m:sSub>
                  </m:den>
                </m:f>
              </m:oMath>
            </m:oMathPara>
          </w:p>
        </w:tc>
      </w:tr>
      <w:tr w:rsidR="00704268" w:rsidTr="00FE5B90">
        <w:tc>
          <w:tcPr>
            <w:tcW w:w="0" w:type="auto"/>
          </w:tcPr>
          <w:p w:rsidR="00704268" w:rsidRDefault="002627AB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(b-1)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704268" w:rsidTr="00FE5B90"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oMath>
            </m:oMathPara>
          </w:p>
        </w:tc>
        <w:tc>
          <w:tcPr>
            <w:tcW w:w="0" w:type="auto"/>
          </w:tcPr>
          <w:p w:rsidR="00704268" w:rsidRDefault="00704268" w:rsidP="007042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66F76" w:rsidRDefault="00C66F76" w:rsidP="00FA4F90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5601"/>
      </w:tblGrid>
      <w:tr w:rsidR="00C66F76" w:rsidTr="005C35A3">
        <w:tc>
          <w:tcPr>
            <w:tcW w:w="0" w:type="auto"/>
          </w:tcPr>
          <w:p w:rsidR="00C66F76" w:rsidRDefault="00C66F76" w:rsidP="00FA4F9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Derivative WRT:</w:t>
            </w:r>
          </w:p>
        </w:tc>
        <w:tc>
          <w:tcPr>
            <w:tcW w:w="0" w:type="auto"/>
          </w:tcPr>
          <w:p w:rsidR="00C66F76" w:rsidRDefault="00C66F76" w:rsidP="00FA4F9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66F76" w:rsidTr="005C35A3">
        <w:tc>
          <w:tcPr>
            <w:tcW w:w="0" w:type="auto"/>
          </w:tcPr>
          <w:p w:rsidR="00C66F76" w:rsidRDefault="002627AB" w:rsidP="00C66F7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D41DD" w:rsidRPr="00BB7CC6" w:rsidRDefault="002627AB" w:rsidP="00ED41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oMath>
            </m:oMathPara>
          </w:p>
          <w:p w:rsidR="00C66F76" w:rsidRDefault="00C66F76" w:rsidP="00FA4F9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C66F76" w:rsidTr="005C35A3">
        <w:tc>
          <w:tcPr>
            <w:tcW w:w="0" w:type="auto"/>
          </w:tcPr>
          <w:p w:rsidR="00C66F76" w:rsidRDefault="002627AB" w:rsidP="00C66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k,j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66F76" w:rsidRDefault="002627AB" w:rsidP="00C66F7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k,j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(b-1)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k,j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A07390" w:rsidTr="005C35A3">
        <w:tc>
          <w:tcPr>
            <w:tcW w:w="0" w:type="auto"/>
          </w:tcPr>
          <w:p w:rsidR="00A07390" w:rsidRDefault="00A07390" w:rsidP="00A073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A07390" w:rsidRDefault="00A07390" w:rsidP="00A073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026B7F" w:rsidRDefault="00026B7F" w:rsidP="00FA4F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6B7F" w:rsidRDefault="00C745B7" w:rsidP="00FA4F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026B7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Maximizing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6D4052" w:rsidRPr="00AA598D" w:rsidRDefault="002627AB" w:rsidP="00026B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-λ=0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:rsidR="00AA598D" w:rsidRPr="003F45A5" w:rsidRDefault="002627AB" w:rsidP="00026B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(2)</m:t>
          </m:r>
        </m:oMath>
      </m:oMathPara>
    </w:p>
    <w:p w:rsidR="003F45A5" w:rsidRPr="006F4DFF" w:rsidRDefault="002627AB" w:rsidP="00026B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+A-1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+A-1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(3)</m:t>
          </m:r>
        </m:oMath>
      </m:oMathPara>
    </w:p>
    <w:p w:rsidR="006F4DFF" w:rsidRPr="003F45A5" w:rsidRDefault="002627AB" w:rsidP="00026B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+A-1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+A-1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+A-1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+KA-K</m:t>
                  </m:r>
                </m:den>
              </m:f>
            </m:e>
          </m:d>
        </m:oMath>
      </m:oMathPara>
    </w:p>
    <w:p w:rsidR="006830BC" w:rsidRDefault="00BF1B08" w:rsidP="00FA4F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Maximizing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k,j</m:t>
            </m:r>
          </m:sub>
        </m:sSub>
      </m:oMath>
    </w:p>
    <w:p w:rsidR="0026047B" w:rsidRPr="0026047B" w:rsidRDefault="002627AB" w:rsidP="002604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FB5C41" w:rsidRPr="0026047B" w:rsidRDefault="00FB5C41" w:rsidP="002604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vanish/>
          <w:sz w:val="24"/>
          <w:szCs w:val="24"/>
        </w:rPr>
        <w:cr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w:r>
        <w:rPr>
          <w:rFonts w:ascii="Times New Roman" w:eastAsiaTheme="minorEastAsia" w:hAnsi="Times New Roman" w:cs="Times New Roman"/>
          <w:vanish/>
          <w:sz w:val="24"/>
          <w:szCs w:val="24"/>
        </w:rPr>
        <w:pgNum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k,j</m:t>
                      </m:r>
                    </m:sub>
                  </m:sSub>
                </m:e>
              </m:d>
            </m:den>
          </m:f>
        </m:oMath>
      </m:oMathPara>
    </w:p>
    <w:p w:rsidR="0026047B" w:rsidRPr="00C66DFB" w:rsidRDefault="00C66DFB" w:rsidP="002604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b-1</m:t>
                  </m:r>
                </m:e>
              </m:d>
            </m:e>
          </m:d>
        </m:oMath>
      </m:oMathPara>
    </w:p>
    <w:p w:rsidR="00170AA6" w:rsidRPr="00170AA6" w:rsidRDefault="00C66DFB" w:rsidP="00170AA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b-1</m:t>
                      </m:r>
                    </m:e>
                  </m:d>
                </m:e>
              </m:d>
            </m:den>
          </m:f>
        </m:oMath>
      </m:oMathPara>
    </w:p>
    <w:p w:rsidR="00170AA6" w:rsidRPr="00EC31F1" w:rsidRDefault="00170AA6" w:rsidP="002604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[by lemma 1]</m:t>
          </m:r>
        </m:oMath>
      </m:oMathPara>
    </w:p>
    <w:p w:rsidR="00EC31F1" w:rsidRDefault="00521715" w:rsidP="00EC31F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column"/>
      </w:r>
      <w:r w:rsidR="00EC31F1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Lemma 1:</w:t>
      </w:r>
    </w:p>
    <w:p w:rsidR="00EC31F1" w:rsidRPr="00EC31F1" w:rsidRDefault="002627AB" w:rsidP="00EC31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den>
              </m:f>
            </m:e>
          </m:d>
        </m:oMath>
      </m:oMathPara>
    </w:p>
    <w:p w:rsidR="00EC31F1" w:rsidRDefault="00EC31F1" w:rsidP="00EC31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</w:t>
      </w:r>
    </w:p>
    <w:p w:rsidR="00E555B8" w:rsidRPr="00E555B8" w:rsidRDefault="002627AB" w:rsidP="00EC31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E555B8" w:rsidRPr="00E555B8" w:rsidRDefault="00521715" w:rsidP="00EC31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</m:oMath>
      </m:oMathPara>
    </w:p>
    <w:p w:rsidR="00521715" w:rsidRPr="00EC31F1" w:rsidRDefault="00E555B8" w:rsidP="00EC31F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vanish/>
              <w:sz w:val="24"/>
              <w:szCs w:val="24"/>
            </w:rPr>
            <m:t>+f ies w ric Dirichlet as per instructions, with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4"/>
              <w:szCs w:val="24"/>
            </w:rPr>
            <w:pgNum/>
          </m:r>
        </m:oMath>
      </m:oMathPara>
    </w:p>
    <w:p w:rsidR="00F424E9" w:rsidRDefault="008D2F07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2: Output of Part 1</w:t>
      </w:r>
    </w:p>
    <w:p w:rsidR="008D2F07" w:rsidRPr="008D2F07" w:rsidRDefault="008D2F07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>
                <wp:extent cx="7060758" cy="1121134"/>
                <wp:effectExtent l="0" t="0" r="26035" b="2222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758" cy="112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pi[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0] 0.085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pi[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1] 0.13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theta[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0, 239] 0.642710622711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theta[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3, 298] 0.465736124958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55.95pt;height: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" fillcolor="white [3201]" strokeweight=".5pt">
                <v:textbox>
                  <w:txbxContent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pi[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0] 0.085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pi[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1] 0.13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theta[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0, 239] 0.642710622711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theta[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3, 298] 0.465736124958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5753" w:rsidRDefault="008D2F07" w:rsidP="00FC0EA8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br w:type="column"/>
      </w:r>
      <w:r w:rsidR="00FC0EA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Part 2: Posterior Inference</w:t>
      </w:r>
    </w:p>
    <w:p w:rsidR="00FC0EA8" w:rsidRDefault="00FC0EA8" w:rsidP="00FC0EA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1: Derivation of Posterior Distribution</w:t>
      </w:r>
    </w:p>
    <w:p w:rsidR="00ED12E4" w:rsidRDefault="00ED12E4" w:rsidP="00FC0EA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Final Answer:</w:t>
      </w:r>
    </w:p>
    <w:p w:rsidR="008F6CD7" w:rsidRPr="008F6CD7" w:rsidRDefault="008F6CD7" w:rsidP="00FC0E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z=k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:rsidR="00ED12E4" w:rsidRDefault="00ED12E4" w:rsidP="00FC0EA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Derivation:</w:t>
      </w:r>
    </w:p>
    <w:p w:rsidR="00ED12E4" w:rsidRPr="00ED12E4" w:rsidRDefault="00ED12E4" w:rsidP="00FC0E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Bayes Rule</w:t>
      </w:r>
    </w:p>
    <w:p w:rsidR="00B35695" w:rsidRPr="00ED12E4" w:rsidRDefault="00FC0EA8" w:rsidP="00FC0E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z=k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z=k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p(x)</m:t>
              </m:r>
            </m:den>
          </m:f>
        </m:oMath>
      </m:oMathPara>
    </w:p>
    <w:p w:rsidR="00ED12E4" w:rsidRPr="00B35695" w:rsidRDefault="00ED12E4" w:rsidP="00FC0E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Definitions of the above terms</w:t>
      </w:r>
    </w:p>
    <w:p w:rsidR="00B35695" w:rsidRPr="00FC0EA8" w:rsidRDefault="00B35695" w:rsidP="00FC0E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k,j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114FF2" w:rsidRPr="00ED12E4" w:rsidRDefault="00574838" w:rsidP="00114FF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ED12E4" w:rsidRPr="00114FF2" w:rsidRDefault="00ED12E4" w:rsidP="00ED12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Can use marginal probability to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</w:p>
    <w:p w:rsidR="00114FF2" w:rsidRPr="00264A97" w:rsidRDefault="00114FF2" w:rsidP="006830B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 z=k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p(x|z=k)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64A97" w:rsidRPr="00114FF2" w:rsidRDefault="00264A97" w:rsidP="006830B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nary>
        </m:oMath>
      </m:oMathPara>
    </w:p>
    <w:p w:rsidR="00AD3993" w:rsidRDefault="00AD3993" w:rsidP="00264A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Subbing in terms to original equation:</w:t>
      </w:r>
    </w:p>
    <w:p w:rsidR="00AD3993" w:rsidRPr="00ED12E4" w:rsidRDefault="00AD3993" w:rsidP="00AD39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z=k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k,j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den>
          </m:f>
        </m:oMath>
      </m:oMathPara>
    </w:p>
    <w:p w:rsidR="002627AB" w:rsidRDefault="008D2F07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3: Part 2 Output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7083F5FC" wp14:editId="1180B278">
                <wp:extent cx="6858000" cy="1088620"/>
                <wp:effectExtent l="0" t="0" r="1905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R[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0, 2] 2.02804472847e-27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R[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1, 0] 1.11768091022e-39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P[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0, 183] 0.438919126369</w:t>
                            </w:r>
                          </w:p>
                          <w:p w:rsidR="002627AB" w:rsidRPr="008D2F07" w:rsidRDefault="002627AB" w:rsidP="008D2F0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8D2F07">
                              <w:rPr>
                                <w:rFonts w:ascii="Consolas" w:hAnsi="Consolas"/>
                              </w:rPr>
                              <w:t>P[</w:t>
                            </w:r>
                            <w:proofErr w:type="gramEnd"/>
                            <w:r w:rsidRPr="008D2F07">
                              <w:rPr>
                                <w:rFonts w:ascii="Consolas" w:hAnsi="Consolas"/>
                              </w:rPr>
                              <w:t>2, 628] 0.422649035891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F5FC" id="Text Box 2" o:spid="_x0000_s1027" type="#_x0000_t202" style="width:540pt;height: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" fillcolor="white [3201]" strokeweight=".5pt">
                <v:textbox>
                  <w:txbxContent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R[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0, 2] 2.02804472847e-27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R[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1, 0] 1.11768091022e-39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P[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0, 183] 0.438919126369</w:t>
                      </w:r>
                    </w:p>
                    <w:p w:rsidR="002627AB" w:rsidRPr="008D2F07" w:rsidRDefault="002627AB" w:rsidP="008D2F0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8D2F07">
                        <w:rPr>
                          <w:rFonts w:ascii="Consolas" w:hAnsi="Consolas"/>
                        </w:rPr>
                        <w:t>P[</w:t>
                      </w:r>
                      <w:proofErr w:type="gramEnd"/>
                      <w:r w:rsidRPr="008D2F07">
                        <w:rPr>
                          <w:rFonts w:ascii="Consolas" w:hAnsi="Consolas"/>
                        </w:rPr>
                        <w:t>2, 628] 0.422649035891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7AB" w:rsidRDefault="002627AB" w:rsidP="008D2F0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Part 3: Conceptual Questions</w:t>
      </w:r>
    </w:p>
    <w:p w:rsidR="002627AB" w:rsidRPr="002627AB" w:rsidRDefault="002627AB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1</w:t>
      </w:r>
    </w:p>
    <w:p w:rsidR="002627AB" w:rsidRPr="002627AB" w:rsidRDefault="002627A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a-1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∧(a=b=1)</m:t>
          </m:r>
        </m:oMath>
      </m:oMathPara>
    </w:p>
    <w:p w:rsidR="002627AB" w:rsidRPr="002627AB" w:rsidRDefault="002627A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den>
          </m:f>
        </m:oMath>
      </m:oMathPara>
    </w:p>
    <w:p w:rsidR="002627AB" w:rsidRPr="002627AB" w:rsidRDefault="002627A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←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:rsidR="002627AB" w:rsidRDefault="002627A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pixel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every training sample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class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875AE" w:rsidRDefault="002627A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probability of observing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="008875AE">
        <w:rPr>
          <w:rFonts w:ascii="Times New Roman" w:eastAsiaTheme="minorEastAsia" w:hAnsi="Times New Roman" w:cs="Times New Roman"/>
          <w:sz w:val="24"/>
          <w:szCs w:val="24"/>
        </w:rPr>
        <w:t xml:space="preserve"> will always be 0 – (see definition </w:t>
      </w:r>
      <w:proofErr w:type="gramStart"/>
      <w:r w:rsidR="008875AE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|z=k)</m:t>
        </m:r>
      </m:oMath>
      <w:r w:rsidR="008875AE">
        <w:rPr>
          <w:rFonts w:ascii="Times New Roman" w:eastAsiaTheme="minorEastAsia" w:hAnsi="Times New Roman" w:cs="Times New Roman"/>
          <w:sz w:val="24"/>
          <w:szCs w:val="24"/>
        </w:rPr>
        <w:t>, equation 2 – the product will cancel into 0)</w:t>
      </w:r>
    </w:p>
    <w:p w:rsidR="002627AB" w:rsidRDefault="002627AB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</w:t>
      </w:r>
    </w:p>
    <w:p w:rsidR="009A63E4" w:rsidRPr="009A63E4" w:rsidRDefault="009A63E4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makes sense because the model has access to learned latent variables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θ, 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which it can use </w:t>
      </w:r>
      <w:r w:rsidR="004E0622">
        <w:rPr>
          <w:rFonts w:ascii="Times New Roman" w:eastAsiaTheme="minorEastAsia" w:hAnsi="Times New Roman" w:cs="Times New Roman"/>
          <w:sz w:val="24"/>
          <w:szCs w:val="24"/>
        </w:rPr>
        <w:t>to compensate for the missing information.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0622" w:rsidRDefault="002627AB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3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does NOT mean that the model believes there are more 1’s than 8’s. 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higher the log probability, the more confident the model is in its prediction.</w:t>
      </w:r>
    </w:p>
    <w:p w:rsidR="002B6E8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log probability for 1 is higher than the log probability of 8, this means that the model is more confident about judging an image to be 1 than it would be to judge it as an 8.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Intuitively this makes sense as 1’s are often near-vertical lines, whereas 8’s have features</w:t>
      </w:r>
      <w:r w:rsidR="008F6A94">
        <w:rPr>
          <w:rFonts w:ascii="Times New Roman" w:eastAsiaTheme="minorEastAsia" w:hAnsi="Times New Roman" w:cs="Times New Roman"/>
          <w:sz w:val="24"/>
          <w:szCs w:val="24"/>
        </w:rPr>
        <w:t xml:space="preserve"> that are present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other classes: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 looks like </w:t>
      </w:r>
      <w:r w:rsidR="00A014D4">
        <w:rPr>
          <w:rFonts w:ascii="Times New Roman" w:eastAsiaTheme="minorEastAsia" w:hAnsi="Times New Roman" w:cs="Times New Roman"/>
          <w:sz w:val="24"/>
          <w:szCs w:val="24"/>
        </w:rPr>
        <w:t xml:space="preserve">right </w:t>
      </w:r>
      <w:r>
        <w:rPr>
          <w:rFonts w:ascii="Times New Roman" w:eastAsiaTheme="minorEastAsia" w:hAnsi="Times New Roman" w:cs="Times New Roman"/>
          <w:sz w:val="24"/>
          <w:szCs w:val="24"/>
        </w:rPr>
        <w:t>half of an 8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5’s bottom looks like bottom of 8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6’s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bottom looks like bottom of 8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9’s top looks like top of 8</w:t>
      </w:r>
    </w:p>
    <w:p w:rsidR="00CE39FB" w:rsidRDefault="00CE39FB" w:rsidP="008D2F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9FB" w:rsidRPr="008D2F07" w:rsidRDefault="00CE39FB" w:rsidP="008D2F07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CE39FB" w:rsidRPr="008D2F07" w:rsidSect="00683E1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478" w:rsidRDefault="00977478" w:rsidP="00683E18">
      <w:pPr>
        <w:spacing w:after="0" w:line="240" w:lineRule="auto"/>
      </w:pPr>
      <w:r>
        <w:separator/>
      </w:r>
    </w:p>
  </w:endnote>
  <w:endnote w:type="continuationSeparator" w:id="0">
    <w:p w:rsidR="00977478" w:rsidRDefault="00977478" w:rsidP="006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478" w:rsidRDefault="00977478" w:rsidP="00683E18">
      <w:pPr>
        <w:spacing w:after="0" w:line="240" w:lineRule="auto"/>
      </w:pPr>
      <w:r>
        <w:separator/>
      </w:r>
    </w:p>
  </w:footnote>
  <w:footnote w:type="continuationSeparator" w:id="0">
    <w:p w:rsidR="00977478" w:rsidRDefault="00977478" w:rsidP="006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7AB" w:rsidRPr="00683E18" w:rsidRDefault="002627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Brendan Neal</w:t>
    </w:r>
    <w:r>
      <w:rPr>
        <w:rFonts w:ascii="Times New Roman" w:hAnsi="Times New Roman" w:cs="Times New Roman"/>
        <w:sz w:val="24"/>
        <w:szCs w:val="24"/>
      </w:rPr>
      <w:tab/>
      <w:t>1001160236|nealbre1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DATE \@ "yyyy-MM-dd"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2018-11-21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F5"/>
    <w:rsid w:val="00026B7F"/>
    <w:rsid w:val="000452F6"/>
    <w:rsid w:val="00072C89"/>
    <w:rsid w:val="0008205F"/>
    <w:rsid w:val="000A5941"/>
    <w:rsid w:val="00114FF2"/>
    <w:rsid w:val="00161FB4"/>
    <w:rsid w:val="00163F1C"/>
    <w:rsid w:val="00170AA6"/>
    <w:rsid w:val="0017111D"/>
    <w:rsid w:val="00191BEB"/>
    <w:rsid w:val="001D200B"/>
    <w:rsid w:val="00213A4E"/>
    <w:rsid w:val="00247934"/>
    <w:rsid w:val="0026047B"/>
    <w:rsid w:val="002627AB"/>
    <w:rsid w:val="00264A97"/>
    <w:rsid w:val="002B6D3C"/>
    <w:rsid w:val="002B6E8B"/>
    <w:rsid w:val="002E1BF5"/>
    <w:rsid w:val="002E1F23"/>
    <w:rsid w:val="002E5C5E"/>
    <w:rsid w:val="002F4651"/>
    <w:rsid w:val="003F45A5"/>
    <w:rsid w:val="00473F0F"/>
    <w:rsid w:val="004B1020"/>
    <w:rsid w:val="004E0622"/>
    <w:rsid w:val="004F173F"/>
    <w:rsid w:val="004F4E6B"/>
    <w:rsid w:val="00521715"/>
    <w:rsid w:val="00534205"/>
    <w:rsid w:val="00537421"/>
    <w:rsid w:val="00542B1E"/>
    <w:rsid w:val="005607F8"/>
    <w:rsid w:val="00574838"/>
    <w:rsid w:val="005C35A3"/>
    <w:rsid w:val="005E4C28"/>
    <w:rsid w:val="005E613F"/>
    <w:rsid w:val="00621225"/>
    <w:rsid w:val="00640152"/>
    <w:rsid w:val="006830BC"/>
    <w:rsid w:val="00683E18"/>
    <w:rsid w:val="006A66D3"/>
    <w:rsid w:val="006D4052"/>
    <w:rsid w:val="006E6233"/>
    <w:rsid w:val="006F4DFF"/>
    <w:rsid w:val="00704268"/>
    <w:rsid w:val="007772B6"/>
    <w:rsid w:val="007B4739"/>
    <w:rsid w:val="008055E4"/>
    <w:rsid w:val="008847BF"/>
    <w:rsid w:val="008875AE"/>
    <w:rsid w:val="008970E5"/>
    <w:rsid w:val="008D2F07"/>
    <w:rsid w:val="008F6A94"/>
    <w:rsid w:val="008F6CD7"/>
    <w:rsid w:val="00926271"/>
    <w:rsid w:val="00977478"/>
    <w:rsid w:val="009910C0"/>
    <w:rsid w:val="009A63E4"/>
    <w:rsid w:val="00A014D4"/>
    <w:rsid w:val="00A07390"/>
    <w:rsid w:val="00A60C30"/>
    <w:rsid w:val="00A67FE9"/>
    <w:rsid w:val="00A74ECB"/>
    <w:rsid w:val="00A87D55"/>
    <w:rsid w:val="00A97EDA"/>
    <w:rsid w:val="00AA598D"/>
    <w:rsid w:val="00AB654F"/>
    <w:rsid w:val="00AD3993"/>
    <w:rsid w:val="00B34BB1"/>
    <w:rsid w:val="00B35695"/>
    <w:rsid w:val="00BB7CC6"/>
    <w:rsid w:val="00BE06A5"/>
    <w:rsid w:val="00BF15E2"/>
    <w:rsid w:val="00BF1B08"/>
    <w:rsid w:val="00C66DFB"/>
    <w:rsid w:val="00C66F76"/>
    <w:rsid w:val="00C745B7"/>
    <w:rsid w:val="00CE39FB"/>
    <w:rsid w:val="00CF12EA"/>
    <w:rsid w:val="00CF5753"/>
    <w:rsid w:val="00E26C10"/>
    <w:rsid w:val="00E270C3"/>
    <w:rsid w:val="00E37AA1"/>
    <w:rsid w:val="00E555B8"/>
    <w:rsid w:val="00E802E2"/>
    <w:rsid w:val="00EC31F1"/>
    <w:rsid w:val="00ED12E4"/>
    <w:rsid w:val="00ED41DD"/>
    <w:rsid w:val="00F0064A"/>
    <w:rsid w:val="00F142D8"/>
    <w:rsid w:val="00F150A4"/>
    <w:rsid w:val="00F424E9"/>
    <w:rsid w:val="00F47CC5"/>
    <w:rsid w:val="00FA4F90"/>
    <w:rsid w:val="00FB0FC7"/>
    <w:rsid w:val="00FB5C41"/>
    <w:rsid w:val="00FC0EA8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1240-0261-4083-B0FB-AD350AA2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18"/>
  </w:style>
  <w:style w:type="paragraph" w:styleId="Footer">
    <w:name w:val="footer"/>
    <w:basedOn w:val="Normal"/>
    <w:link w:val="Foot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18"/>
  </w:style>
  <w:style w:type="character" w:styleId="PlaceholderText">
    <w:name w:val="Placeholder Text"/>
    <w:basedOn w:val="DefaultParagraphFont"/>
    <w:uiPriority w:val="99"/>
    <w:semiHidden/>
    <w:rsid w:val="002E1BF5"/>
    <w:rPr>
      <w:color w:val="808080"/>
    </w:rPr>
  </w:style>
  <w:style w:type="table" w:styleId="TableGrid">
    <w:name w:val="Table Grid"/>
    <w:basedOn w:val="TableNormal"/>
    <w:uiPriority w:val="39"/>
    <w:rsid w:val="004B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Documents\Custom%20Office%20Templates\Uof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UofT Assignment.dotx</Template>
  <TotalTime>342</TotalTime>
  <Pages>7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gracemur@gmail.com</cp:lastModifiedBy>
  <cp:revision>17</cp:revision>
  <dcterms:created xsi:type="dcterms:W3CDTF">2018-11-20T19:09:00Z</dcterms:created>
  <dcterms:modified xsi:type="dcterms:W3CDTF">2018-11-22T01:50:00Z</dcterms:modified>
</cp:coreProperties>
</file>